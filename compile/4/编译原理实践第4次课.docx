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F066" w14:textId="77777777" w:rsidR="003F4C11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4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29E448C8" w14:textId="77777777" w:rsidR="003F4C11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（从NFA到DFA）</w:t>
      </w:r>
    </w:p>
    <w:p w14:paraId="35C8DE53" w14:textId="77777777" w:rsidR="003F4C11" w:rsidRDefault="003F4C1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05DC6F" w14:textId="77777777" w:rsidR="003F4C1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基于子集构造法，从</w:t>
      </w:r>
      <w:r>
        <w:rPr>
          <w:rFonts w:ascii="Times New Roman" w:hAnsi="Times New Roman" w:cs="Times New Roman" w:hint="eastAsia"/>
          <w:sz w:val="24"/>
        </w:rPr>
        <w:t>NFA</w:t>
      </w:r>
      <w:r>
        <w:rPr>
          <w:rFonts w:ascii="Times New Roman" w:hAnsi="Times New Roman" w:cs="Times New Roman" w:hint="eastAsia"/>
          <w:sz w:val="24"/>
        </w:rPr>
        <w:t>构建</w:t>
      </w:r>
      <w:r>
        <w:rPr>
          <w:rFonts w:ascii="Times New Roman" w:hAnsi="Times New Roman" w:cs="Times New Roman" w:hint="eastAsia"/>
          <w:sz w:val="24"/>
        </w:rPr>
        <w:t>DFA</w:t>
      </w:r>
    </w:p>
    <w:p w14:paraId="59E676B3" w14:textId="77777777" w:rsidR="003F4C11" w:rsidRDefault="003F4C11">
      <w:pPr>
        <w:rPr>
          <w:rFonts w:ascii="Times New Roman" w:hAnsi="Times New Roman" w:cs="Times New Roman"/>
          <w:sz w:val="24"/>
        </w:rPr>
      </w:pPr>
    </w:p>
    <w:p w14:paraId="79648BEA" w14:textId="77777777" w:rsidR="003F4C11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）输入为基于</w:t>
      </w:r>
      <w:r>
        <w:rPr>
          <w:rFonts w:ascii="Times New Roman" w:hAnsi="Times New Roman" w:cs="Times New Roman" w:hint="eastAsia"/>
          <w:sz w:val="24"/>
        </w:rPr>
        <w:t>NFA</w:t>
      </w:r>
      <w:r>
        <w:rPr>
          <w:rFonts w:ascii="Times New Roman" w:hAnsi="Times New Roman" w:cs="Times New Roman" w:hint="eastAsia"/>
          <w:sz w:val="24"/>
        </w:rPr>
        <w:t>的状态转换表，如下图所示（和上次</w:t>
      </w:r>
      <w:proofErr w:type="gramStart"/>
      <w:r>
        <w:rPr>
          <w:rFonts w:ascii="Times New Roman" w:hAnsi="Times New Roman" w:cs="Times New Roman" w:hint="eastAsia"/>
          <w:sz w:val="24"/>
        </w:rPr>
        <w:t>课得到</w:t>
      </w:r>
      <w:proofErr w:type="gramEnd"/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NFA</w:t>
      </w:r>
      <w:r>
        <w:rPr>
          <w:rFonts w:ascii="Times New Roman" w:hAnsi="Times New Roman" w:cs="Times New Roman" w:hint="eastAsia"/>
          <w:sz w:val="24"/>
        </w:rPr>
        <w:t>状态转换表相同）</w:t>
      </w:r>
    </w:p>
    <w:p w14:paraId="21587683" w14:textId="77777777" w:rsidR="003F4C11" w:rsidRDefault="003F4C11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4028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152"/>
        <w:gridCol w:w="1436"/>
      </w:tblGrid>
      <w:tr w:rsidR="003F4C11" w14:paraId="4BE73538" w14:textId="77777777">
        <w:trPr>
          <w:jc w:val="center"/>
        </w:trPr>
        <w:tc>
          <w:tcPr>
            <w:tcW w:w="1440" w:type="dxa"/>
            <w:vAlign w:val="center"/>
          </w:tcPr>
          <w:p w14:paraId="59C745A6" w14:textId="77777777" w:rsidR="003F4C11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起始状态</w:t>
            </w:r>
          </w:p>
        </w:tc>
        <w:tc>
          <w:tcPr>
            <w:tcW w:w="1152" w:type="dxa"/>
            <w:vAlign w:val="center"/>
          </w:tcPr>
          <w:p w14:paraId="4CC7C4C6" w14:textId="77777777" w:rsidR="003F4C11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符号</w:t>
            </w:r>
          </w:p>
        </w:tc>
        <w:tc>
          <w:tcPr>
            <w:tcW w:w="1436" w:type="dxa"/>
            <w:vAlign w:val="center"/>
          </w:tcPr>
          <w:p w14:paraId="26D4C71C" w14:textId="77777777" w:rsidR="003F4C11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结束状态</w:t>
            </w:r>
          </w:p>
        </w:tc>
      </w:tr>
      <w:tr w:rsidR="003F4C11" w14:paraId="28BEE18C" w14:textId="77777777">
        <w:trPr>
          <w:jc w:val="center"/>
        </w:trPr>
        <w:tc>
          <w:tcPr>
            <w:tcW w:w="1440" w:type="dxa"/>
            <w:vAlign w:val="center"/>
          </w:tcPr>
          <w:p w14:paraId="7FF17A16" w14:textId="77777777" w:rsidR="003F4C11" w:rsidRDefault="000000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6DE5888A" w14:textId="77777777" w:rsidR="003F4C11" w:rsidRDefault="000000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</w:p>
        </w:tc>
        <w:tc>
          <w:tcPr>
            <w:tcW w:w="1436" w:type="dxa"/>
            <w:vAlign w:val="center"/>
          </w:tcPr>
          <w:p w14:paraId="19B3FB5D" w14:textId="77777777" w:rsidR="003F4C11" w:rsidRDefault="000000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3F4C11" w14:paraId="24C28BAD" w14:textId="77777777">
        <w:trPr>
          <w:jc w:val="center"/>
        </w:trPr>
        <w:tc>
          <w:tcPr>
            <w:tcW w:w="1440" w:type="dxa"/>
            <w:vAlign w:val="center"/>
          </w:tcPr>
          <w:p w14:paraId="3DDF8BA1" w14:textId="77777777" w:rsidR="003F4C11" w:rsidRDefault="000000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152" w:type="dxa"/>
            <w:vAlign w:val="center"/>
          </w:tcPr>
          <w:p w14:paraId="43FC7C2D" w14:textId="77777777" w:rsidR="003F4C11" w:rsidRDefault="000000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</w:t>
            </w:r>
          </w:p>
        </w:tc>
        <w:tc>
          <w:tcPr>
            <w:tcW w:w="1436" w:type="dxa"/>
            <w:vAlign w:val="center"/>
          </w:tcPr>
          <w:p w14:paraId="48349846" w14:textId="77777777" w:rsidR="003F4C11" w:rsidRDefault="000000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</w:tr>
    </w:tbl>
    <w:p w14:paraId="567521F2" w14:textId="77777777" w:rsidR="003F4C11" w:rsidRDefault="003F4C11">
      <w:pPr>
        <w:rPr>
          <w:rFonts w:ascii="Times New Roman" w:hAnsi="Times New Roman" w:cs="Times New Roman"/>
          <w:sz w:val="24"/>
        </w:rPr>
      </w:pPr>
    </w:p>
    <w:p w14:paraId="66A4204C" w14:textId="77777777" w:rsidR="003F4C11" w:rsidRDefault="003F4C11">
      <w:pPr>
        <w:rPr>
          <w:rFonts w:ascii="Times New Roman" w:hAnsi="Times New Roman" w:cs="Times New Roman"/>
          <w:sz w:val="24"/>
        </w:rPr>
      </w:pPr>
    </w:p>
    <w:p w14:paraId="4177E637" w14:textId="77777777" w:rsidR="003F4C11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）输出为基于</w:t>
      </w:r>
      <w:r>
        <w:rPr>
          <w:rFonts w:ascii="Times New Roman" w:hAnsi="Times New Roman" w:cs="Times New Roman" w:hint="eastAsia"/>
          <w:sz w:val="24"/>
        </w:rPr>
        <w:t>DFA</w:t>
      </w:r>
      <w:r>
        <w:rPr>
          <w:rFonts w:ascii="Times New Roman" w:hAnsi="Times New Roman" w:cs="Times New Roman" w:hint="eastAsia"/>
          <w:sz w:val="24"/>
        </w:rPr>
        <w:t>的状态转换表</w:t>
      </w:r>
    </w:p>
    <w:p w14:paraId="2FC7A752" w14:textId="77777777" w:rsidR="003F4C11" w:rsidRDefault="003F4C11">
      <w:pPr>
        <w:rPr>
          <w:rFonts w:ascii="Times New Roman" w:hAnsi="Times New Roman" w:cs="Times New Roman"/>
          <w:sz w:val="24"/>
        </w:rPr>
      </w:pPr>
    </w:p>
    <w:p w14:paraId="196AB861" w14:textId="77777777" w:rsidR="003F4C1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核心是要实现</w:t>
      </w:r>
      <w:proofErr w:type="spellStart"/>
      <w:r>
        <w:rPr>
          <w:rFonts w:ascii="Times New Roman" w:hAnsi="Times New Roman" w:cs="Times New Roman" w:hint="eastAsia"/>
          <w:sz w:val="24"/>
        </w:rPr>
        <w:t>eclosure</w:t>
      </w:r>
      <w:proofErr w:type="spellEnd"/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）函数，即从状态集合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出发经过ε可以达到的所有状态集合。</w:t>
      </w:r>
    </w:p>
    <w:p w14:paraId="2E300E92" w14:textId="77777777" w:rsidR="003F4C11" w:rsidRDefault="003F4C11">
      <w:pPr>
        <w:rPr>
          <w:rFonts w:ascii="Times New Roman" w:hAnsi="Times New Roman" w:cs="Times New Roman"/>
          <w:sz w:val="24"/>
        </w:rPr>
      </w:pPr>
    </w:p>
    <w:p w14:paraId="04ABCCC3" w14:textId="77777777" w:rsidR="003F4C1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完成</w:t>
      </w:r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a|b</w:t>
      </w:r>
      <w:proofErr w:type="spellEnd"/>
      <w:r>
        <w:rPr>
          <w:rFonts w:ascii="Times New Roman" w:hAnsi="Times New Roman" w:cs="Times New Roman" w:hint="eastAsia"/>
          <w:sz w:val="24"/>
        </w:rPr>
        <w:t>)*ab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NFA</w:t>
      </w:r>
      <w:r>
        <w:rPr>
          <w:rFonts w:ascii="Times New Roman" w:hAnsi="Times New Roman" w:cs="Times New Roman" w:hint="eastAsia"/>
          <w:sz w:val="24"/>
        </w:rPr>
        <w:t>到</w:t>
      </w:r>
      <w:r>
        <w:rPr>
          <w:rFonts w:ascii="Times New Roman" w:hAnsi="Times New Roman" w:cs="Times New Roman" w:hint="eastAsia"/>
          <w:sz w:val="24"/>
        </w:rPr>
        <w:t>DFA</w:t>
      </w:r>
      <w:r>
        <w:rPr>
          <w:rFonts w:ascii="Times New Roman" w:hAnsi="Times New Roman" w:cs="Times New Roman" w:hint="eastAsia"/>
          <w:sz w:val="24"/>
        </w:rPr>
        <w:t>的转换，</w:t>
      </w:r>
      <w:r>
        <w:rPr>
          <w:rFonts w:ascii="Times New Roman" w:hAnsi="Times New Roman" w:cs="Times New Roman" w:hint="eastAsia"/>
          <w:sz w:val="24"/>
        </w:rPr>
        <w:t>NFA</w:t>
      </w:r>
      <w:r>
        <w:rPr>
          <w:rFonts w:ascii="Times New Roman" w:hAnsi="Times New Roman" w:cs="Times New Roman" w:hint="eastAsia"/>
          <w:sz w:val="24"/>
        </w:rPr>
        <w:t>如下图所示：</w:t>
      </w:r>
    </w:p>
    <w:p w14:paraId="4DDB0086" w14:textId="77777777" w:rsidR="003F4C11" w:rsidRDefault="003F4C11">
      <w:pPr>
        <w:rPr>
          <w:rFonts w:ascii="Times New Roman" w:hAnsi="Times New Roman" w:cs="Times New Roman"/>
          <w:sz w:val="24"/>
        </w:rPr>
      </w:pPr>
    </w:p>
    <w:p w14:paraId="65AFEA8C" w14:textId="77777777" w:rsidR="003F4C11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010757E6" wp14:editId="11C3B793">
            <wp:extent cx="4867275" cy="1376680"/>
            <wp:effectExtent l="0" t="0" r="952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C5DCD8" w14:textId="77777777" w:rsidR="003F4C11" w:rsidRDefault="003F4C11">
      <w:pPr>
        <w:rPr>
          <w:rFonts w:ascii="Times New Roman" w:hAnsi="Times New Roman" w:cs="Times New Roman"/>
          <w:sz w:val="24"/>
        </w:rPr>
      </w:pPr>
    </w:p>
    <w:p w14:paraId="49B61818" w14:textId="77777777" w:rsidR="003F4C11" w:rsidRDefault="003F4C11">
      <w:pPr>
        <w:rPr>
          <w:rFonts w:ascii="Times New Roman" w:hAnsi="Times New Roman" w:cs="Times New Roman"/>
          <w:sz w:val="24"/>
        </w:rPr>
      </w:pPr>
    </w:p>
    <w:p w14:paraId="69C73173" w14:textId="77777777" w:rsidR="003F4C11" w:rsidRDefault="003F4C11">
      <w:pPr>
        <w:rPr>
          <w:rFonts w:ascii="Times New Roman" w:hAnsi="Times New Roman" w:cs="Times New Roman"/>
          <w:sz w:val="24"/>
        </w:rPr>
      </w:pPr>
    </w:p>
    <w:p w14:paraId="19C0F5BA" w14:textId="77777777" w:rsidR="003F4C1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给定一个字符串，通过遍历生成的</w:t>
      </w:r>
      <w:r>
        <w:rPr>
          <w:rFonts w:ascii="Times New Roman" w:hAnsi="Times New Roman" w:cs="Times New Roman" w:hint="eastAsia"/>
          <w:sz w:val="24"/>
        </w:rPr>
        <w:t>DFA</w:t>
      </w:r>
      <w:r>
        <w:rPr>
          <w:rFonts w:ascii="Times New Roman" w:hAnsi="Times New Roman" w:cs="Times New Roman" w:hint="eastAsia"/>
          <w:sz w:val="24"/>
        </w:rPr>
        <w:t>，判断是否可到到达结束状态，如果可以到达，则接受，否则不接受。</w:t>
      </w:r>
    </w:p>
    <w:p w14:paraId="1A9F9818" w14:textId="77777777" w:rsidR="003F4C11" w:rsidRDefault="003F4C11">
      <w:pPr>
        <w:rPr>
          <w:rFonts w:ascii="Times New Roman" w:hAnsi="Times New Roman" w:cs="Times New Roman"/>
          <w:sz w:val="24"/>
        </w:rPr>
      </w:pPr>
    </w:p>
    <w:p w14:paraId="779A9B0B" w14:textId="77777777" w:rsidR="003F4C11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DFA</w:t>
      </w:r>
      <w:r>
        <w:rPr>
          <w:rFonts w:ascii="Times New Roman" w:hAnsi="Times New Roman" w:cs="Times New Roman" w:hint="eastAsia"/>
          <w:sz w:val="24"/>
        </w:rPr>
        <w:t>为上一题生成得到，字符串序列如下：</w:t>
      </w:r>
    </w:p>
    <w:p w14:paraId="013AFC65" w14:textId="77777777" w:rsidR="003F4C11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proofErr w:type="spellStart"/>
      <w:r>
        <w:rPr>
          <w:rFonts w:ascii="Times New Roman" w:hAnsi="Times New Roman" w:cs="Times New Roman" w:hint="eastAsia"/>
          <w:sz w:val="24"/>
        </w:rPr>
        <w:t>aab</w:t>
      </w:r>
      <w:proofErr w:type="spellEnd"/>
    </w:p>
    <w:p w14:paraId="4EF16ADC" w14:textId="77777777" w:rsidR="003F4C11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proofErr w:type="spellStart"/>
      <w:r>
        <w:rPr>
          <w:rFonts w:ascii="Times New Roman" w:hAnsi="Times New Roman" w:cs="Times New Roman" w:hint="eastAsia"/>
          <w:sz w:val="24"/>
        </w:rPr>
        <w:t>ababab</w:t>
      </w:r>
      <w:proofErr w:type="spellEnd"/>
    </w:p>
    <w:p w14:paraId="1E9D4E4B" w14:textId="77777777" w:rsidR="003F4C11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proofErr w:type="spellStart"/>
      <w:r>
        <w:rPr>
          <w:rFonts w:ascii="Times New Roman" w:hAnsi="Times New Roman" w:cs="Times New Roman" w:hint="eastAsia"/>
          <w:sz w:val="24"/>
        </w:rPr>
        <w:t>aabbab</w:t>
      </w:r>
      <w:proofErr w:type="spellEnd"/>
    </w:p>
    <w:p w14:paraId="13D1666B" w14:textId="77777777" w:rsidR="003F4C11" w:rsidRDefault="003F4C11">
      <w:pPr>
        <w:rPr>
          <w:rFonts w:ascii="Times New Roman" w:hAnsi="Times New Roman" w:cs="Times New Roman"/>
          <w:sz w:val="24"/>
        </w:rPr>
      </w:pPr>
    </w:p>
    <w:p w14:paraId="2217AAFC" w14:textId="4E54B1FE" w:rsidR="003F4C11" w:rsidRDefault="00354A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运行结果：</w:t>
      </w:r>
    </w:p>
    <w:p w14:paraId="50B571AB" w14:textId="77777777" w:rsidR="00354AD9" w:rsidRDefault="00354AD9">
      <w:pPr>
        <w:rPr>
          <w:rFonts w:ascii="楷体" w:eastAsia="楷体" w:hAnsi="楷体" w:cs="楷体"/>
          <w:b/>
          <w:bCs/>
          <w:sz w:val="24"/>
        </w:rPr>
      </w:pPr>
    </w:p>
    <w:p w14:paraId="2127A8D5" w14:textId="08877C3A" w:rsidR="00354AD9" w:rsidRDefault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lastRenderedPageBreak/>
        <w:drawing>
          <wp:inline distT="0" distB="0" distL="0" distR="0" wp14:anchorId="68881407" wp14:editId="2AFEB58C">
            <wp:extent cx="5274310" cy="4882515"/>
            <wp:effectExtent l="0" t="0" r="2540" b="0"/>
            <wp:docPr id="543663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63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7B28" w14:textId="3D92FF24" w:rsidR="00354AD9" w:rsidRDefault="00354AD9">
      <w:p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代码：</w:t>
      </w:r>
    </w:p>
    <w:p w14:paraId="267A1261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>#! /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usr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/bin/env python</w:t>
      </w:r>
    </w:p>
    <w:p w14:paraId="341FE91B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>#coding=utf-8</w:t>
      </w:r>
    </w:p>
    <w:p w14:paraId="473E90CB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4645895F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>S= [(0, 'eps', 1), (1, 'eps', 2), (2, 'a', 3), (3, 'eps', 6), (1, 'eps', 4), (4, 'b', 5), (5, 'eps', 6), (6, 'eps', 1), (0, 'eps', 7), (6, 'eps', 7), (7, 'a', 8), (8, 'b', 9)]</w:t>
      </w:r>
    </w:p>
    <w:p w14:paraId="74B3E23E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33FB5178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def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e_closure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(p):</w:t>
      </w:r>
    </w:p>
    <w:p w14:paraId="4B7146A1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T = []</w:t>
      </w:r>
    </w:p>
    <w:p w14:paraId="53AF66C1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T1 = p</w:t>
      </w:r>
    </w:p>
    <w:p w14:paraId="0B05D2E8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</w:t>
      </w:r>
    </w:p>
    <w:p w14:paraId="7978CB1F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while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len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(T</w:t>
      </w:r>
      <w:proofErr w:type="gramStart"/>
      <w:r w:rsidRPr="00354AD9">
        <w:rPr>
          <w:rFonts w:ascii="楷体" w:eastAsia="楷体" w:hAnsi="楷体" w:cs="楷体"/>
          <w:b/>
          <w:bCs/>
          <w:sz w:val="24"/>
        </w:rPr>
        <w:t>) !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 xml:space="preserve">=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len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(T1):</w:t>
      </w:r>
    </w:p>
    <w:p w14:paraId="2A1550FC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T = T1</w:t>
      </w:r>
    </w:p>
    <w:p w14:paraId="0ED09C9B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for q in T:</w:t>
      </w:r>
    </w:p>
    <w:p w14:paraId="74149D9A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for a,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sym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, c in S:</w:t>
      </w:r>
    </w:p>
    <w:p w14:paraId="55EF1F18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    if a == q and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sym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=='</w:t>
      </w:r>
      <w:proofErr w:type="gramStart"/>
      <w:r w:rsidRPr="00354AD9">
        <w:rPr>
          <w:rFonts w:ascii="楷体" w:eastAsia="楷体" w:hAnsi="楷体" w:cs="楷体"/>
          <w:b/>
          <w:bCs/>
          <w:sz w:val="24"/>
        </w:rPr>
        <w:t>eps'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 xml:space="preserve"> and c not in T1:</w:t>
      </w:r>
    </w:p>
    <w:p w14:paraId="5188C930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        T</w:t>
      </w:r>
      <w:proofErr w:type="gramStart"/>
      <w:r w:rsidRPr="00354AD9">
        <w:rPr>
          <w:rFonts w:ascii="楷体" w:eastAsia="楷体" w:hAnsi="楷体" w:cs="楷体"/>
          <w:b/>
          <w:bCs/>
          <w:sz w:val="24"/>
        </w:rPr>
        <w:t>1.append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(c)</w:t>
      </w:r>
    </w:p>
    <w:p w14:paraId="079B1EBE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T</w:t>
      </w:r>
      <w:proofErr w:type="gramStart"/>
      <w:r w:rsidRPr="00354AD9">
        <w:rPr>
          <w:rFonts w:ascii="楷体" w:eastAsia="楷体" w:hAnsi="楷体" w:cs="楷体"/>
          <w:b/>
          <w:bCs/>
          <w:sz w:val="24"/>
        </w:rPr>
        <w:t>1.sort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()</w:t>
      </w:r>
    </w:p>
    <w:p w14:paraId="64F70C81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lastRenderedPageBreak/>
        <w:t xml:space="preserve">    return T1</w:t>
      </w:r>
    </w:p>
    <w:p w14:paraId="74A79484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5BF97C1F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def </w:t>
      </w:r>
      <w:proofErr w:type="gramStart"/>
      <w:r w:rsidRPr="00354AD9">
        <w:rPr>
          <w:rFonts w:ascii="楷体" w:eastAsia="楷体" w:hAnsi="楷体" w:cs="楷体"/>
          <w:b/>
          <w:bCs/>
          <w:sz w:val="24"/>
        </w:rPr>
        <w:t>move(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p, x):</w:t>
      </w:r>
    </w:p>
    <w:p w14:paraId="0D1B87F5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T1 = []</w:t>
      </w:r>
    </w:p>
    <w:p w14:paraId="743B7B8C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for q in p:</w:t>
      </w:r>
    </w:p>
    <w:p w14:paraId="28FF96E2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for a,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sym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, c in S:</w:t>
      </w:r>
    </w:p>
    <w:p w14:paraId="704C1AAA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if a == q and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sym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 == x and c not in T1:</w:t>
      </w:r>
    </w:p>
    <w:p w14:paraId="32A7DF4C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    T</w:t>
      </w:r>
      <w:proofErr w:type="gramStart"/>
      <w:r w:rsidRPr="00354AD9">
        <w:rPr>
          <w:rFonts w:ascii="楷体" w:eastAsia="楷体" w:hAnsi="楷体" w:cs="楷体"/>
          <w:b/>
          <w:bCs/>
          <w:sz w:val="24"/>
        </w:rPr>
        <w:t>1.append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(c)</w:t>
      </w:r>
    </w:p>
    <w:p w14:paraId="6D2E440B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T1 =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e_closure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(T1)</w:t>
      </w:r>
    </w:p>
    <w:p w14:paraId="22F5473E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return T1</w:t>
      </w:r>
    </w:p>
    <w:p w14:paraId="36BAE912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3B8C1F52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>re = [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e_</w:t>
      </w:r>
      <w:proofErr w:type="gramStart"/>
      <w:r w:rsidRPr="00354AD9">
        <w:rPr>
          <w:rFonts w:ascii="楷体" w:eastAsia="楷体" w:hAnsi="楷体" w:cs="楷体"/>
          <w:b/>
          <w:bCs/>
          <w:sz w:val="24"/>
        </w:rPr>
        <w:t>closure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[0])]</w:t>
      </w:r>
    </w:p>
    <w:p w14:paraId="099A6715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03713F63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>edge = []</w:t>
      </w:r>
    </w:p>
    <w:p w14:paraId="2A9979A1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5CDBE5F6" w14:textId="77777777" w:rsidR="00354AD9" w:rsidRPr="00354AD9" w:rsidRDefault="00354AD9" w:rsidP="00354AD9">
      <w:pPr>
        <w:rPr>
          <w:rFonts w:ascii="楷体" w:eastAsia="楷体" w:hAnsi="楷体" w:cs="楷体" w:hint="eastAsia"/>
          <w:b/>
          <w:bCs/>
          <w:sz w:val="24"/>
        </w:rPr>
      </w:pPr>
      <w:r w:rsidRPr="00354AD9">
        <w:rPr>
          <w:rFonts w:ascii="楷体" w:eastAsia="楷体" w:hAnsi="楷体" w:cs="楷体" w:hint="eastAsia"/>
          <w:b/>
          <w:bCs/>
          <w:sz w:val="24"/>
        </w:rPr>
        <w:t>def work(x): #x弧转换</w:t>
      </w:r>
    </w:p>
    <w:p w14:paraId="7B11EB5A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p = 0</w:t>
      </w:r>
    </w:p>
    <w:p w14:paraId="797EC57E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for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 in re:</w:t>
      </w:r>
    </w:p>
    <w:p w14:paraId="0F6B5EE6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j = </w:t>
      </w:r>
      <w:proofErr w:type="gramStart"/>
      <w:r w:rsidRPr="00354AD9">
        <w:rPr>
          <w:rFonts w:ascii="楷体" w:eastAsia="楷体" w:hAnsi="楷体" w:cs="楷体"/>
          <w:b/>
          <w:bCs/>
          <w:sz w:val="24"/>
        </w:rPr>
        <w:t>move(</w:t>
      </w:r>
      <w:proofErr w:type="spellStart"/>
      <w:proofErr w:type="gramEnd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, x)</w:t>
      </w:r>
    </w:p>
    <w:p w14:paraId="2524553A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if j not in re:</w:t>
      </w:r>
    </w:p>
    <w:p w14:paraId="7DE66A55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</w:t>
      </w:r>
      <w:proofErr w:type="spellStart"/>
      <w:proofErr w:type="gramStart"/>
      <w:r w:rsidRPr="00354AD9">
        <w:rPr>
          <w:rFonts w:ascii="楷体" w:eastAsia="楷体" w:hAnsi="楷体" w:cs="楷体"/>
          <w:b/>
          <w:bCs/>
          <w:sz w:val="24"/>
        </w:rPr>
        <w:t>re.append</w:t>
      </w:r>
      <w:proofErr w:type="spellEnd"/>
      <w:proofErr w:type="gramEnd"/>
      <w:r w:rsidRPr="00354AD9">
        <w:rPr>
          <w:rFonts w:ascii="楷体" w:eastAsia="楷体" w:hAnsi="楷体" w:cs="楷体"/>
          <w:b/>
          <w:bCs/>
          <w:sz w:val="24"/>
        </w:rPr>
        <w:t>(j)</w:t>
      </w:r>
    </w:p>
    <w:p w14:paraId="0B8A3E09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p = 1</w:t>
      </w:r>
    </w:p>
    <w:p w14:paraId="517A9C2F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if (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, x, j) not in edge:</w:t>
      </w:r>
    </w:p>
    <w:p w14:paraId="67C6AAC3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</w:t>
      </w:r>
      <w:proofErr w:type="spellStart"/>
      <w:proofErr w:type="gramStart"/>
      <w:r w:rsidRPr="00354AD9">
        <w:rPr>
          <w:rFonts w:ascii="楷体" w:eastAsia="楷体" w:hAnsi="楷体" w:cs="楷体"/>
          <w:b/>
          <w:bCs/>
          <w:sz w:val="24"/>
        </w:rPr>
        <w:t>edge.append</w:t>
      </w:r>
      <w:proofErr w:type="spellEnd"/>
      <w:proofErr w:type="gramEnd"/>
      <w:r w:rsidRPr="00354AD9">
        <w:rPr>
          <w:rFonts w:ascii="楷体" w:eastAsia="楷体" w:hAnsi="楷体" w:cs="楷体"/>
          <w:b/>
          <w:bCs/>
          <w:sz w:val="24"/>
        </w:rPr>
        <w:t>((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, x, j))</w:t>
      </w:r>
    </w:p>
    <w:p w14:paraId="4B91E610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return p</w:t>
      </w:r>
    </w:p>
    <w:p w14:paraId="3733CAE1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58FAF620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>while True:</w:t>
      </w:r>
    </w:p>
    <w:p w14:paraId="2EC1020B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p = work('a') + work('b')</w:t>
      </w:r>
    </w:p>
    <w:p w14:paraId="3D78205C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if p == 0:</w:t>
      </w:r>
    </w:p>
    <w:p w14:paraId="447E4463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break</w:t>
      </w:r>
    </w:p>
    <w:p w14:paraId="3B125113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48BD07D7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16E296F4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proofErr w:type="gramStart"/>
      <w:r w:rsidRPr="00354AD9">
        <w:rPr>
          <w:rFonts w:ascii="楷体" w:eastAsia="楷体" w:hAnsi="楷体" w:cs="楷体"/>
          <w:b/>
          <w:bCs/>
          <w:sz w:val="24"/>
        </w:rPr>
        <w:t>print(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'vertex state')</w:t>
      </w:r>
    </w:p>
    <w:p w14:paraId="0DC5CBEF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for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 in re:</w:t>
      </w:r>
    </w:p>
    <w:p w14:paraId="782D59A0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print(</w:t>
      </w:r>
      <w:proofErr w:type="spellStart"/>
      <w:proofErr w:type="gramStart"/>
      <w:r w:rsidRPr="00354AD9">
        <w:rPr>
          <w:rFonts w:ascii="楷体" w:eastAsia="楷体" w:hAnsi="楷体" w:cs="楷体"/>
          <w:b/>
          <w:bCs/>
          <w:sz w:val="24"/>
        </w:rPr>
        <w:t>re.index</w:t>
      </w:r>
      <w:proofErr w:type="spellEnd"/>
      <w:proofErr w:type="gramEnd"/>
      <w:r w:rsidRPr="00354AD9">
        <w:rPr>
          <w:rFonts w:ascii="楷体" w:eastAsia="楷体" w:hAnsi="楷体" w:cs="楷体"/>
          <w:b/>
          <w:bCs/>
          <w:sz w:val="24"/>
        </w:rPr>
        <w:t>(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),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)</w:t>
      </w:r>
    </w:p>
    <w:p w14:paraId="7ED44C1A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proofErr w:type="gramStart"/>
      <w:r w:rsidRPr="00354AD9">
        <w:rPr>
          <w:rFonts w:ascii="楷体" w:eastAsia="楷体" w:hAnsi="楷体" w:cs="楷体"/>
          <w:b/>
          <w:bCs/>
          <w:sz w:val="24"/>
        </w:rPr>
        <w:t>print(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)</w:t>
      </w:r>
    </w:p>
    <w:p w14:paraId="317880C0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76F0109A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72B9CF64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def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get_pos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(t):</w:t>
      </w:r>
    </w:p>
    <w:p w14:paraId="5D561B73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 = -1</w:t>
      </w:r>
    </w:p>
    <w:p w14:paraId="4B67E8D0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for k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 in re:</w:t>
      </w:r>
    </w:p>
    <w:p w14:paraId="6C5B4BD3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 += 1</w:t>
      </w:r>
    </w:p>
    <w:p w14:paraId="0578DCCF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if t == k:</w:t>
      </w:r>
    </w:p>
    <w:p w14:paraId="08BBAE1F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return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</w:p>
    <w:p w14:paraId="2313823A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3E77AFEE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>DFA = []</w:t>
      </w:r>
    </w:p>
    <w:p w14:paraId="10A51488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28115B6E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>for u, w, v in edge:</w:t>
      </w:r>
    </w:p>
    <w:p w14:paraId="3CED6360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DFA.append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((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get_pos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(u), w,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get_pos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(v)))</w:t>
      </w:r>
    </w:p>
    <w:p w14:paraId="7A0A4099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765D2EE8" w14:textId="77777777" w:rsidR="00354AD9" w:rsidRPr="00354AD9" w:rsidRDefault="00354AD9" w:rsidP="00354AD9">
      <w:pPr>
        <w:rPr>
          <w:rFonts w:ascii="楷体" w:eastAsia="楷体" w:hAnsi="楷体" w:cs="楷体" w:hint="eastAsia"/>
          <w:b/>
          <w:bCs/>
          <w:sz w:val="24"/>
        </w:rPr>
      </w:pPr>
      <w:proofErr w:type="spellStart"/>
      <w:r w:rsidRPr="00354AD9">
        <w:rPr>
          <w:rFonts w:ascii="楷体" w:eastAsia="楷体" w:hAnsi="楷体" w:cs="楷体" w:hint="eastAsia"/>
          <w:b/>
          <w:bCs/>
          <w:sz w:val="24"/>
        </w:rPr>
        <w:t>endpos</w:t>
      </w:r>
      <w:proofErr w:type="spellEnd"/>
      <w:r w:rsidRPr="00354AD9">
        <w:rPr>
          <w:rFonts w:ascii="楷体" w:eastAsia="楷体" w:hAnsi="楷体" w:cs="楷体" w:hint="eastAsia"/>
          <w:b/>
          <w:bCs/>
          <w:sz w:val="24"/>
        </w:rPr>
        <w:t xml:space="preserve"> = [9 in re[</w:t>
      </w:r>
      <w:proofErr w:type="spellStart"/>
      <w:r w:rsidRPr="00354AD9">
        <w:rPr>
          <w:rFonts w:ascii="楷体" w:eastAsia="楷体" w:hAnsi="楷体" w:cs="楷体" w:hint="eastAsia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 w:hint="eastAsia"/>
          <w:b/>
          <w:bCs/>
          <w:sz w:val="24"/>
        </w:rPr>
        <w:t xml:space="preserve">] for </w:t>
      </w:r>
      <w:proofErr w:type="spellStart"/>
      <w:r w:rsidRPr="00354AD9">
        <w:rPr>
          <w:rFonts w:ascii="楷体" w:eastAsia="楷体" w:hAnsi="楷体" w:cs="楷体" w:hint="eastAsia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 w:hint="eastAsia"/>
          <w:b/>
          <w:bCs/>
          <w:sz w:val="24"/>
        </w:rPr>
        <w:t xml:space="preserve"> in range(</w:t>
      </w:r>
      <w:proofErr w:type="spellStart"/>
      <w:r w:rsidRPr="00354AD9">
        <w:rPr>
          <w:rFonts w:ascii="楷体" w:eastAsia="楷体" w:hAnsi="楷体" w:cs="楷体" w:hint="eastAsia"/>
          <w:b/>
          <w:bCs/>
          <w:sz w:val="24"/>
        </w:rPr>
        <w:t>len</w:t>
      </w:r>
      <w:proofErr w:type="spellEnd"/>
      <w:r w:rsidRPr="00354AD9">
        <w:rPr>
          <w:rFonts w:ascii="楷体" w:eastAsia="楷体" w:hAnsi="楷体" w:cs="楷体" w:hint="eastAsia"/>
          <w:b/>
          <w:bCs/>
          <w:sz w:val="24"/>
        </w:rPr>
        <w:t>(re))] #标记终态</w:t>
      </w:r>
    </w:p>
    <w:p w14:paraId="6FDD67E6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proofErr w:type="gramStart"/>
      <w:r w:rsidRPr="00354AD9">
        <w:rPr>
          <w:rFonts w:ascii="楷体" w:eastAsia="楷体" w:hAnsi="楷体" w:cs="楷体"/>
          <w:b/>
          <w:bCs/>
          <w:sz w:val="24"/>
        </w:rPr>
        <w:t>print(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 xml:space="preserve">'vertex is an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endpos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 or not')</w:t>
      </w:r>
    </w:p>
    <w:p w14:paraId="1BE7D8DE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for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 in range(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len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endpos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)):</w:t>
      </w:r>
    </w:p>
    <w:p w14:paraId="28778F4C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</w:t>
      </w:r>
      <w:proofErr w:type="gramStart"/>
      <w:r w:rsidRPr="00354AD9">
        <w:rPr>
          <w:rFonts w:ascii="楷体" w:eastAsia="楷体" w:hAnsi="楷体" w:cs="楷体"/>
          <w:b/>
          <w:bCs/>
          <w:sz w:val="24"/>
        </w:rPr>
        <w:t>print(</w:t>
      </w:r>
      <w:proofErr w:type="spellStart"/>
      <w:proofErr w:type="gramEnd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, 'is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endpos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' if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endpos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[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] else 'not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endpos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')</w:t>
      </w:r>
    </w:p>
    <w:p w14:paraId="0DC11780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proofErr w:type="gramStart"/>
      <w:r w:rsidRPr="00354AD9">
        <w:rPr>
          <w:rFonts w:ascii="楷体" w:eastAsia="楷体" w:hAnsi="楷体" w:cs="楷体"/>
          <w:b/>
          <w:bCs/>
          <w:sz w:val="24"/>
        </w:rPr>
        <w:t>print(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)</w:t>
      </w:r>
    </w:p>
    <w:p w14:paraId="43AF4884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proofErr w:type="gramStart"/>
      <w:r w:rsidRPr="00354AD9">
        <w:rPr>
          <w:rFonts w:ascii="楷体" w:eastAsia="楷体" w:hAnsi="楷体" w:cs="楷体"/>
          <w:b/>
          <w:bCs/>
          <w:sz w:val="24"/>
        </w:rPr>
        <w:t>print(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'DFA edges')</w:t>
      </w:r>
    </w:p>
    <w:p w14:paraId="367DC094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for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 in DFA:</w:t>
      </w:r>
    </w:p>
    <w:p w14:paraId="1151B254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print(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)</w:t>
      </w:r>
    </w:p>
    <w:p w14:paraId="0632FBB6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proofErr w:type="gramStart"/>
      <w:r w:rsidRPr="00354AD9">
        <w:rPr>
          <w:rFonts w:ascii="楷体" w:eastAsia="楷体" w:hAnsi="楷体" w:cs="楷体"/>
          <w:b/>
          <w:bCs/>
          <w:sz w:val="24"/>
        </w:rPr>
        <w:t>print(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)</w:t>
      </w:r>
    </w:p>
    <w:p w14:paraId="6CEF3B9F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30CF400B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19D8B473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proofErr w:type="spellStart"/>
      <w:r w:rsidRPr="00354AD9">
        <w:rPr>
          <w:rFonts w:ascii="楷体" w:eastAsia="楷体" w:hAnsi="楷体" w:cs="楷体"/>
          <w:b/>
          <w:bCs/>
          <w:sz w:val="24"/>
        </w:rPr>
        <w:t>lis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 = ['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aab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', '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ababab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', '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aabbab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']</w:t>
      </w:r>
    </w:p>
    <w:p w14:paraId="298F5A13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7B7F4A83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>def check(string) -&gt; bool:</w:t>
      </w:r>
    </w:p>
    <w:p w14:paraId="5D5A8BF5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queue = [(0, 0)]</w:t>
      </w:r>
    </w:p>
    <w:p w14:paraId="75B82652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while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len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(queue):</w:t>
      </w:r>
    </w:p>
    <w:p w14:paraId="34A2FC58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tmp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 = </w:t>
      </w:r>
      <w:proofErr w:type="gramStart"/>
      <w:r w:rsidRPr="00354AD9">
        <w:rPr>
          <w:rFonts w:ascii="楷体" w:eastAsia="楷体" w:hAnsi="楷体" w:cs="楷体"/>
          <w:b/>
          <w:bCs/>
          <w:sz w:val="24"/>
        </w:rPr>
        <w:t>queue[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0]</w:t>
      </w:r>
    </w:p>
    <w:p w14:paraId="6BB78CD0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</w:t>
      </w:r>
      <w:proofErr w:type="spellStart"/>
      <w:proofErr w:type="gramStart"/>
      <w:r w:rsidRPr="00354AD9">
        <w:rPr>
          <w:rFonts w:ascii="楷体" w:eastAsia="楷体" w:hAnsi="楷体" w:cs="楷体"/>
          <w:b/>
          <w:bCs/>
          <w:sz w:val="24"/>
        </w:rPr>
        <w:t>queue.pop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0)</w:t>
      </w:r>
    </w:p>
    <w:p w14:paraId="7BA20763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if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endpos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[</w:t>
      </w:r>
      <w:proofErr w:type="spellStart"/>
      <w:proofErr w:type="gramStart"/>
      <w:r w:rsidRPr="00354AD9">
        <w:rPr>
          <w:rFonts w:ascii="楷体" w:eastAsia="楷体" w:hAnsi="楷体" w:cs="楷体"/>
          <w:b/>
          <w:bCs/>
          <w:sz w:val="24"/>
        </w:rPr>
        <w:t>tmp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[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 xml:space="preserve">0]] and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tmp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[1] ==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len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(string):</w:t>
      </w:r>
    </w:p>
    <w:p w14:paraId="12025CAD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return True</w:t>
      </w:r>
    </w:p>
    <w:p w14:paraId="7FAA0820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if </w:t>
      </w:r>
      <w:proofErr w:type="spellStart"/>
      <w:proofErr w:type="gramStart"/>
      <w:r w:rsidRPr="00354AD9">
        <w:rPr>
          <w:rFonts w:ascii="楷体" w:eastAsia="楷体" w:hAnsi="楷体" w:cs="楷体"/>
          <w:b/>
          <w:bCs/>
          <w:sz w:val="24"/>
        </w:rPr>
        <w:t>tmp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[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 xml:space="preserve">1] ==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len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(string):</w:t>
      </w:r>
    </w:p>
    <w:p w14:paraId="3906A511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continue</w:t>
      </w:r>
    </w:p>
    <w:p w14:paraId="4EF75750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for u, w, v in DFA:</w:t>
      </w:r>
    </w:p>
    <w:p w14:paraId="01DD859D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if u == </w:t>
      </w:r>
      <w:proofErr w:type="spellStart"/>
      <w:proofErr w:type="gramStart"/>
      <w:r w:rsidRPr="00354AD9">
        <w:rPr>
          <w:rFonts w:ascii="楷体" w:eastAsia="楷体" w:hAnsi="楷体" w:cs="楷体"/>
          <w:b/>
          <w:bCs/>
          <w:sz w:val="24"/>
        </w:rPr>
        <w:t>tmp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[</w:t>
      </w:r>
      <w:proofErr w:type="gramEnd"/>
      <w:r w:rsidRPr="00354AD9">
        <w:rPr>
          <w:rFonts w:ascii="楷体" w:eastAsia="楷体" w:hAnsi="楷体" w:cs="楷体"/>
          <w:b/>
          <w:bCs/>
          <w:sz w:val="24"/>
        </w:rPr>
        <w:t>0] and w == string[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tmp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[1]]:</w:t>
      </w:r>
    </w:p>
    <w:p w14:paraId="2A5B7A94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        </w:t>
      </w:r>
      <w:proofErr w:type="spellStart"/>
      <w:proofErr w:type="gramStart"/>
      <w:r w:rsidRPr="00354AD9">
        <w:rPr>
          <w:rFonts w:ascii="楷体" w:eastAsia="楷体" w:hAnsi="楷体" w:cs="楷体"/>
          <w:b/>
          <w:bCs/>
          <w:sz w:val="24"/>
        </w:rPr>
        <w:t>queue.append</w:t>
      </w:r>
      <w:proofErr w:type="spellEnd"/>
      <w:proofErr w:type="gramEnd"/>
      <w:r w:rsidRPr="00354AD9">
        <w:rPr>
          <w:rFonts w:ascii="楷体" w:eastAsia="楷体" w:hAnsi="楷体" w:cs="楷体"/>
          <w:b/>
          <w:bCs/>
          <w:sz w:val="24"/>
        </w:rPr>
        <w:t xml:space="preserve">((v,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tmp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[1] + 1))</w:t>
      </w:r>
    </w:p>
    <w:p w14:paraId="127A4F7F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return False</w:t>
      </w:r>
    </w:p>
    <w:p w14:paraId="79486970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</w:p>
    <w:p w14:paraId="6A01F7A1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for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 xml:space="preserve"> in 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lis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:</w:t>
      </w:r>
    </w:p>
    <w:p w14:paraId="6885C4C3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if check(</w:t>
      </w:r>
      <w:proofErr w:type="spellStart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):</w:t>
      </w:r>
    </w:p>
    <w:p w14:paraId="6EDA4E8B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</w:t>
      </w:r>
      <w:proofErr w:type="gramStart"/>
      <w:r w:rsidRPr="00354AD9">
        <w:rPr>
          <w:rFonts w:ascii="楷体" w:eastAsia="楷体" w:hAnsi="楷体" w:cs="楷体"/>
          <w:b/>
          <w:bCs/>
          <w:sz w:val="24"/>
        </w:rPr>
        <w:t>print(</w:t>
      </w:r>
      <w:proofErr w:type="spellStart"/>
      <w:proofErr w:type="gramEnd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, 'accept')</w:t>
      </w:r>
    </w:p>
    <w:p w14:paraId="4804254E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else:</w:t>
      </w:r>
    </w:p>
    <w:p w14:paraId="6217F015" w14:textId="77777777" w:rsidR="00354AD9" w:rsidRPr="00354AD9" w:rsidRDefault="00354AD9" w:rsidP="00354AD9">
      <w:pPr>
        <w:rPr>
          <w:rFonts w:ascii="楷体" w:eastAsia="楷体" w:hAnsi="楷体" w:cs="楷体"/>
          <w:b/>
          <w:bCs/>
          <w:sz w:val="24"/>
        </w:rPr>
      </w:pPr>
      <w:r w:rsidRPr="00354AD9">
        <w:rPr>
          <w:rFonts w:ascii="楷体" w:eastAsia="楷体" w:hAnsi="楷体" w:cs="楷体"/>
          <w:b/>
          <w:bCs/>
          <w:sz w:val="24"/>
        </w:rPr>
        <w:t xml:space="preserve">        </w:t>
      </w:r>
      <w:proofErr w:type="gramStart"/>
      <w:r w:rsidRPr="00354AD9">
        <w:rPr>
          <w:rFonts w:ascii="楷体" w:eastAsia="楷体" w:hAnsi="楷体" w:cs="楷体"/>
          <w:b/>
          <w:bCs/>
          <w:sz w:val="24"/>
        </w:rPr>
        <w:t>print(</w:t>
      </w:r>
      <w:proofErr w:type="spellStart"/>
      <w:proofErr w:type="gramEnd"/>
      <w:r w:rsidRPr="00354AD9">
        <w:rPr>
          <w:rFonts w:ascii="楷体" w:eastAsia="楷体" w:hAnsi="楷体" w:cs="楷体"/>
          <w:b/>
          <w:bCs/>
          <w:sz w:val="24"/>
        </w:rPr>
        <w:t>i</w:t>
      </w:r>
      <w:proofErr w:type="spellEnd"/>
      <w:r w:rsidRPr="00354AD9">
        <w:rPr>
          <w:rFonts w:ascii="楷体" w:eastAsia="楷体" w:hAnsi="楷体" w:cs="楷体"/>
          <w:b/>
          <w:bCs/>
          <w:sz w:val="24"/>
        </w:rPr>
        <w:t>, 'not accept')</w:t>
      </w:r>
    </w:p>
    <w:p w14:paraId="47BFCE60" w14:textId="77777777" w:rsidR="00354AD9" w:rsidRPr="00354AD9" w:rsidRDefault="00354AD9">
      <w:pPr>
        <w:rPr>
          <w:rFonts w:ascii="楷体" w:eastAsia="楷体" w:hAnsi="楷体" w:cs="楷体" w:hint="eastAsia"/>
          <w:b/>
          <w:bCs/>
          <w:sz w:val="24"/>
        </w:rPr>
      </w:pPr>
    </w:p>
    <w:sectPr w:rsidR="00354AD9" w:rsidRPr="00354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DBE612"/>
    <w:multiLevelType w:val="singleLevel"/>
    <w:tmpl w:val="D9DBE61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B8B5680"/>
    <w:multiLevelType w:val="singleLevel"/>
    <w:tmpl w:val="6B8B5680"/>
    <w:lvl w:ilvl="0">
      <w:start w:val="3"/>
      <w:numFmt w:val="decimal"/>
      <w:suff w:val="nothing"/>
      <w:lvlText w:val="%1）"/>
      <w:lvlJc w:val="left"/>
    </w:lvl>
  </w:abstractNum>
  <w:num w:numId="1" w16cid:durableId="663779643">
    <w:abstractNumId w:val="0"/>
  </w:num>
  <w:num w:numId="2" w16cid:durableId="211289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4B5C0E"/>
    <w:rsid w:val="00354AD9"/>
    <w:rsid w:val="003F4C11"/>
    <w:rsid w:val="02D31601"/>
    <w:rsid w:val="066A7924"/>
    <w:rsid w:val="09B813E1"/>
    <w:rsid w:val="0AF12A0A"/>
    <w:rsid w:val="0C575DF8"/>
    <w:rsid w:val="0D1E4226"/>
    <w:rsid w:val="0EDA43D1"/>
    <w:rsid w:val="0EEA4C98"/>
    <w:rsid w:val="148F4C76"/>
    <w:rsid w:val="1A4D2EA9"/>
    <w:rsid w:val="1BA64AA6"/>
    <w:rsid w:val="243B53C4"/>
    <w:rsid w:val="28F80942"/>
    <w:rsid w:val="2A4B5C0E"/>
    <w:rsid w:val="2D561197"/>
    <w:rsid w:val="36A80035"/>
    <w:rsid w:val="37ED572A"/>
    <w:rsid w:val="3A850875"/>
    <w:rsid w:val="45843CF6"/>
    <w:rsid w:val="4AA27C96"/>
    <w:rsid w:val="4B8D0B04"/>
    <w:rsid w:val="51642C03"/>
    <w:rsid w:val="590C268E"/>
    <w:rsid w:val="5A0859E3"/>
    <w:rsid w:val="5D455C58"/>
    <w:rsid w:val="608823A3"/>
    <w:rsid w:val="65501A59"/>
    <w:rsid w:val="69DC4660"/>
    <w:rsid w:val="6D535020"/>
    <w:rsid w:val="7E1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F1EC5"/>
  <w15:docId w15:val="{7476F0AB-BA9B-4DA1-AB82-9559EDA2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q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48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纹垲 嵇</cp:lastModifiedBy>
  <cp:revision>2</cp:revision>
  <dcterms:created xsi:type="dcterms:W3CDTF">2018-09-15T01:49:00Z</dcterms:created>
  <dcterms:modified xsi:type="dcterms:W3CDTF">2023-12-08T04:53:00Z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