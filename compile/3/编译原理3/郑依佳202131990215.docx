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</w:rPr>
        <w:t>3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（从正则表达式到NFA）</w:t>
      </w:r>
    </w:p>
    <w:p>
      <w:pPr>
        <w:rPr>
          <w:rFonts w:ascii="Times New Roman" w:hAnsi="Times New Roman" w:cs="Times New Roman"/>
          <w:b/>
          <w:bCs/>
          <w:sz w:val="44"/>
          <w:szCs w:val="4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基于MYT算法，实现将正则表达式转换为NFA。需要实现以下正则表达式符号：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ab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a|b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(ab)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a*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(ab)*</w:t>
      </w: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输入为正则表达式，输出为一个三元组序列，每个三元组为：（起始状态，符号，结束状态）举例：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1）ab</w:t>
      </w:r>
    </w:p>
    <w:tbl>
      <w:tblPr>
        <w:tblStyle w:val="4"/>
        <w:tblW w:w="40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52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起始状态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符号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结束状态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0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b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2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2）ab*</w:t>
      </w:r>
    </w:p>
    <w:tbl>
      <w:tblPr>
        <w:tblStyle w:val="4"/>
        <w:tblW w:w="40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52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起始状态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符号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结束状态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0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b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示例程序在example文件夹下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核心思想是，为每种正则表达式的元字符设计一种存储三元组的方式，上述1）和2）已经给出2个例子了。</w:t>
      </w: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最终的程序，需要能够完成以下正则表达式的解析：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ab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a*b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a（a|b）c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a（ab）*d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楷体" w:hAnsi="楷体" w:eastAsia="楷体" w:cs="楷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4"/>
        </w:rPr>
        <w:t>提交代码与实验报告（实验报告里需要有对于实验过程的文字描述与运行结果截图）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（1）a</w:t>
      </w:r>
      <w:r>
        <w:rPr>
          <w:rFonts w:ascii="Times New Roman" w:hAnsi="Times New Roman" w:cs="Times New Roman"/>
          <w:sz w:val="24"/>
        </w:rPr>
        <w:t>b</w:t>
      </w:r>
    </w:p>
    <w:p>
      <w:pPr>
        <w:rPr>
          <w:rFonts w:hint="eastAsia"/>
        </w:rPr>
      </w:pPr>
      <w:r>
        <w:drawing>
          <wp:inline distT="0" distB="0" distL="114300" distR="114300">
            <wp:extent cx="3848100" cy="742950"/>
            <wp:effectExtent l="0" t="0" r="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（2）a</w:t>
      </w:r>
      <w:r>
        <w:rPr>
          <w:rFonts w:ascii="Times New Roman" w:hAnsi="Times New Roman" w:cs="Times New Roman"/>
          <w:sz w:val="24"/>
        </w:rPr>
        <w:t>*b</w:t>
      </w:r>
    </w:p>
    <w:p>
      <w:pPr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3524250" cy="1193800"/>
            <wp:effectExtent l="0" t="0" r="635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（3）a</w:t>
      </w:r>
      <w:r>
        <w:rPr>
          <w:rFonts w:ascii="Times New Roman" w:hAnsi="Times New Roman" w:cs="Times New Roman"/>
          <w:sz w:val="24"/>
        </w:rPr>
        <w:t>(a|b)c</w:t>
      </w:r>
    </w:p>
    <w:p>
      <w:pPr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3232150" cy="2603500"/>
            <wp:effectExtent l="0" t="0" r="635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（4）a</w:t>
      </w:r>
      <w:r>
        <w:rPr>
          <w:rFonts w:ascii="Times New Roman" w:hAnsi="Times New Roman" w:cs="Times New Roman"/>
          <w:sz w:val="24"/>
        </w:rPr>
        <w:t>(ab)*d</w:t>
      </w:r>
    </w:p>
    <w:p>
      <w:r>
        <w:drawing>
          <wp:inline distT="0" distB="0" distL="114300" distR="114300">
            <wp:extent cx="3435350" cy="2012950"/>
            <wp:effectExtent l="0" t="0" r="6350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a|b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73450" cy="1619250"/>
            <wp:effectExtent l="0" t="0" r="635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实验过程及感想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就是一开始考虑的a|b好像不是很全，后来修改了代码，改成在'|'之前和'|'之后分别处理两条路可以尽量解决这个问题，所以重新修改了代码，将在后括号处的处理调整为'|'之后处理。</w:t>
      </w:r>
    </w:p>
    <w:p>
      <w:pP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感想：在本次实验中，实现了基于M</w:t>
      </w:r>
      <w:r>
        <w:rPr>
          <w:rFonts w:ascii="Times New Roman" w:hAnsi="Times New Roman" w:cs="Times New Roman"/>
          <w:b/>
          <w:bCs/>
          <w:sz w:val="28"/>
          <w:szCs w:val="28"/>
        </w:rPr>
        <w:t>YT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算法将正则表达式转换为自动机，我做实验的时候，思路基于手工构造得出规律</w:t>
      </w:r>
      <w:r>
        <w:rPr>
          <w:rFonts w:hint="eastAsia" w:ascii="Times New Roman" w:hAnsi="Times New Roman" w:cs="Times New Roman"/>
          <w:b/>
          <w:bCs/>
          <w:sz w:val="28"/>
          <w:szCs w:val="28"/>
          <w:lang w:eastAsia="zh-CN"/>
        </w:rPr>
        <w:t>，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可能一些复杂的式子还是难以解决。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3053E"/>
    <w:multiLevelType w:val="singleLevel"/>
    <w:tmpl w:val="B253053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BDF6AE4"/>
    <w:multiLevelType w:val="singleLevel"/>
    <w:tmpl w:val="2BDF6AE4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4E111503"/>
    <w:multiLevelType w:val="singleLevel"/>
    <w:tmpl w:val="4E11150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lMDdhNTA1MDY1MDlhNGMyMzY4ZWZiNjc4MzhkN2MifQ=="/>
  </w:docVars>
  <w:rsids>
    <w:rsidRoot w:val="2A4B5C0E"/>
    <w:rsid w:val="00335E77"/>
    <w:rsid w:val="003F7C7A"/>
    <w:rsid w:val="00560740"/>
    <w:rsid w:val="006B4E53"/>
    <w:rsid w:val="008558B5"/>
    <w:rsid w:val="00AE7075"/>
    <w:rsid w:val="00C537B6"/>
    <w:rsid w:val="00D3161D"/>
    <w:rsid w:val="00F23366"/>
    <w:rsid w:val="00F87FBC"/>
    <w:rsid w:val="02D31601"/>
    <w:rsid w:val="066A7924"/>
    <w:rsid w:val="0AF12A0A"/>
    <w:rsid w:val="0C575DF8"/>
    <w:rsid w:val="0D1E4226"/>
    <w:rsid w:val="0EEA4C98"/>
    <w:rsid w:val="148F4C76"/>
    <w:rsid w:val="1A4D2EA9"/>
    <w:rsid w:val="1BA64AA6"/>
    <w:rsid w:val="243B53C4"/>
    <w:rsid w:val="28F80942"/>
    <w:rsid w:val="2A4B5C0E"/>
    <w:rsid w:val="2D561197"/>
    <w:rsid w:val="37ED572A"/>
    <w:rsid w:val="3A850875"/>
    <w:rsid w:val="4AA27C96"/>
    <w:rsid w:val="4B8D0B04"/>
    <w:rsid w:val="51642C03"/>
    <w:rsid w:val="590C268E"/>
    <w:rsid w:val="59A1344A"/>
    <w:rsid w:val="5A0859E3"/>
    <w:rsid w:val="608823A3"/>
    <w:rsid w:val="65501A59"/>
    <w:rsid w:val="69DC4660"/>
    <w:rsid w:val="6D535020"/>
    <w:rsid w:val="7E1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q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3</Pages>
  <Words>717</Words>
  <Characters>794</Characters>
  <Lines>6</Lines>
  <Paragraphs>1</Paragraphs>
  <TotalTime>2</TotalTime>
  <ScaleCrop>false</ScaleCrop>
  <LinksUpToDate>false</LinksUpToDate>
  <CharactersWithSpaces>805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2018-09-15T01:49:00Z</dcterms:created>
  <dc:creator>antony</dc:creator>
  <cp:lastModifiedBy>小不点</cp:lastModifiedBy>
  <dcterms:modified xsi:type="dcterms:W3CDTF">2023-05-07T15:36:17Z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2CDF0065D37A4C38B006C886717ADBC7_12</vt:lpwstr>
  </property>
</Properties>
</file>