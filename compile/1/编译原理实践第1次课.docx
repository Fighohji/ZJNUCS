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D6FC" w14:textId="77777777" w:rsidR="00B26513" w:rsidRDefault="00E777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</w:rPr>
        <w:t>初步实验</w:t>
      </w:r>
    </w:p>
    <w:p w14:paraId="24635D43" w14:textId="77777777" w:rsidR="00B26513" w:rsidRDefault="00B26513"/>
    <w:p w14:paraId="12FD9368" w14:textId="77777777" w:rsidR="00B26513" w:rsidRDefault="00E777C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编程环境</w:t>
      </w:r>
    </w:p>
    <w:p w14:paraId="250CBBDF" w14:textId="77777777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2.7</w:t>
      </w:r>
    </w:p>
    <w:p w14:paraId="7490319A" w14:textId="77777777" w:rsidR="00B26513" w:rsidRDefault="00B26513">
      <w:pPr>
        <w:rPr>
          <w:rFonts w:ascii="Times New Roman" w:hAnsi="Times New Roman" w:cs="Times New Roman"/>
        </w:rPr>
      </w:pPr>
    </w:p>
    <w:p w14:paraId="5ACBC7BF" w14:textId="77777777" w:rsidR="00B26513" w:rsidRDefault="00E777C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中缀表达式转后缀表达式</w:t>
      </w:r>
    </w:p>
    <w:p w14:paraId="5A5411E6" w14:textId="77777777" w:rsidR="00E777C2" w:rsidRDefault="00E777C2" w:rsidP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实现中缀表达式转化为后缀表达式，如：</w:t>
      </w:r>
      <w:r>
        <w:rPr>
          <w:rFonts w:ascii="Times New Roman" w:hAnsi="Times New Roman" w:cs="Times New Roman"/>
        </w:rPr>
        <w:t xml:space="preserve">  9 - 5 + 2  </w:t>
      </w:r>
      <w:r>
        <w:rPr>
          <w:rFonts w:ascii="Times New Roman" w:hAnsi="Times New Roman" w:cs="Times New Roman"/>
        </w:rPr>
        <w:t>转化为</w:t>
      </w:r>
      <w:r>
        <w:rPr>
          <w:rFonts w:ascii="Times New Roman" w:hAnsi="Times New Roman" w:cs="Times New Roman"/>
        </w:rPr>
        <w:t xml:space="preserve">  9 5 - 2 +</w:t>
      </w:r>
    </w:p>
    <w:p w14:paraId="30EB8BCF" w14:textId="77777777" w:rsidR="00E777C2" w:rsidRDefault="00E777C2" w:rsidP="00E777C2">
      <w:pPr>
        <w:rPr>
          <w:rFonts w:ascii="Times New Roman" w:hAnsi="Times New Roman" w:cs="Times New Roman"/>
        </w:rPr>
      </w:pPr>
    </w:p>
    <w:p w14:paraId="064CC9BC" w14:textId="663F995E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中缀表达式转后缀表达式的规则：</w:t>
      </w:r>
    </w:p>
    <w:p w14:paraId="4AE3EBAA" w14:textId="77777777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1.</w:t>
      </w:r>
      <w:r w:rsidRPr="00E777C2">
        <w:rPr>
          <w:rFonts w:ascii="Times New Roman" w:hAnsi="Times New Roman" w:cs="Times New Roman" w:hint="eastAsia"/>
        </w:rPr>
        <w:t>遇到操作数，直接输出；</w:t>
      </w:r>
      <w:r w:rsidRPr="00E777C2">
        <w:rPr>
          <w:rFonts w:ascii="Times New Roman" w:hAnsi="Times New Roman" w:cs="Times New Roman" w:hint="eastAsia"/>
        </w:rPr>
        <w:t xml:space="preserve"> </w:t>
      </w:r>
    </w:p>
    <w:p w14:paraId="24D4C5B5" w14:textId="77777777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2.</w:t>
      </w:r>
      <w:r w:rsidRPr="00E777C2">
        <w:rPr>
          <w:rFonts w:ascii="Times New Roman" w:hAnsi="Times New Roman" w:cs="Times New Roman" w:hint="eastAsia"/>
        </w:rPr>
        <w:t>栈为空时，遇到运算符，入栈；</w:t>
      </w:r>
      <w:r w:rsidRPr="00E777C2">
        <w:rPr>
          <w:rFonts w:ascii="Times New Roman" w:hAnsi="Times New Roman" w:cs="Times New Roman" w:hint="eastAsia"/>
        </w:rPr>
        <w:t xml:space="preserve"> </w:t>
      </w:r>
    </w:p>
    <w:p w14:paraId="11B16847" w14:textId="77777777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3.</w:t>
      </w:r>
      <w:r w:rsidRPr="00E777C2">
        <w:rPr>
          <w:rFonts w:ascii="Times New Roman" w:hAnsi="Times New Roman" w:cs="Times New Roman" w:hint="eastAsia"/>
        </w:rPr>
        <w:t>遇到左括号，将其入栈；</w:t>
      </w:r>
      <w:r w:rsidRPr="00E777C2">
        <w:rPr>
          <w:rFonts w:ascii="Times New Roman" w:hAnsi="Times New Roman" w:cs="Times New Roman" w:hint="eastAsia"/>
        </w:rPr>
        <w:t xml:space="preserve"> </w:t>
      </w:r>
    </w:p>
    <w:p w14:paraId="5DFA361F" w14:textId="247C44B6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4.</w:t>
      </w:r>
      <w:r w:rsidRPr="00E777C2">
        <w:rPr>
          <w:rFonts w:ascii="Times New Roman" w:hAnsi="Times New Roman" w:cs="Times New Roman" w:hint="eastAsia"/>
        </w:rPr>
        <w:t>遇到右括号，执行出栈操作，并将出栈的元素输出，直到弹出栈的是左括号，左括号不输出；</w:t>
      </w:r>
      <w:r w:rsidRPr="00E777C2">
        <w:rPr>
          <w:rFonts w:ascii="Times New Roman" w:hAnsi="Times New Roman" w:cs="Times New Roman" w:hint="eastAsia"/>
        </w:rPr>
        <w:t xml:space="preserve"> </w:t>
      </w:r>
      <w:r w:rsidR="00B45CE8">
        <w:rPr>
          <w:rFonts w:ascii="Times New Roman" w:hAnsi="Times New Roman" w:cs="Times New Roman" w:hint="eastAsia"/>
        </w:rPr>
        <w:t>（</w:t>
      </w:r>
      <w:r w:rsidR="00B45CE8">
        <w:rPr>
          <w:rFonts w:ascii="Times New Roman" w:hAnsi="Times New Roman" w:cs="Times New Roman" w:hint="eastAsia"/>
        </w:rPr>
        <w:t>3</w:t>
      </w:r>
      <w:r w:rsidR="00B45CE8">
        <w:rPr>
          <w:rFonts w:ascii="Times New Roman" w:hAnsi="Times New Roman" w:cs="Times New Roman" w:hint="eastAsia"/>
        </w:rPr>
        <w:t>）</w:t>
      </w:r>
      <w:r w:rsidR="00B45CE8">
        <w:rPr>
          <w:rFonts w:ascii="Times New Roman" w:hAnsi="Times New Roman" w:cs="Times New Roman" w:hint="eastAsia"/>
        </w:rPr>
        <w:t xml:space="preserve"> </w:t>
      </w:r>
      <w:r w:rsidR="00B45CE8">
        <w:rPr>
          <w:rFonts w:ascii="Times New Roman" w:hAnsi="Times New Roman" w:cs="Times New Roman"/>
        </w:rPr>
        <w:t>3</w:t>
      </w:r>
    </w:p>
    <w:p w14:paraId="62FB244B" w14:textId="0EB6329F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5.</w:t>
      </w:r>
      <w:r w:rsidRPr="00E777C2">
        <w:rPr>
          <w:rFonts w:ascii="Times New Roman" w:hAnsi="Times New Roman" w:cs="Times New Roman" w:hint="eastAsia"/>
        </w:rPr>
        <w:t>遇到其他运算符’</w:t>
      </w:r>
      <w:r w:rsidRPr="00E777C2">
        <w:rPr>
          <w:rFonts w:ascii="Times New Roman" w:hAnsi="Times New Roman" w:cs="Times New Roman" w:hint="eastAsia"/>
        </w:rPr>
        <w:t>+</w:t>
      </w:r>
      <w:r w:rsidRPr="00E777C2">
        <w:rPr>
          <w:rFonts w:ascii="Times New Roman" w:hAnsi="Times New Roman" w:cs="Times New Roman" w:hint="eastAsia"/>
        </w:rPr>
        <w:t>”</w:t>
      </w:r>
      <w:r w:rsidRPr="00E777C2">
        <w:rPr>
          <w:rFonts w:ascii="Times New Roman" w:hAnsi="Times New Roman" w:cs="Times New Roman" w:hint="eastAsia"/>
        </w:rPr>
        <w:t>-</w:t>
      </w:r>
      <w:r w:rsidRPr="00E777C2">
        <w:rPr>
          <w:rFonts w:ascii="Times New Roman" w:hAnsi="Times New Roman" w:cs="Times New Roman" w:hint="eastAsia"/>
        </w:rPr>
        <w:t>”</w:t>
      </w:r>
      <w:r w:rsidRPr="00E777C2">
        <w:rPr>
          <w:rFonts w:ascii="Times New Roman" w:hAnsi="Times New Roman" w:cs="Times New Roman" w:hint="eastAsia"/>
        </w:rPr>
        <w:t>*</w:t>
      </w:r>
      <w:r w:rsidRPr="00E777C2">
        <w:rPr>
          <w:rFonts w:ascii="Times New Roman" w:hAnsi="Times New Roman" w:cs="Times New Roman" w:hint="eastAsia"/>
        </w:rPr>
        <w:t>”</w:t>
      </w:r>
      <w:r w:rsidRPr="00E777C2">
        <w:rPr>
          <w:rFonts w:ascii="Times New Roman" w:hAnsi="Times New Roman" w:cs="Times New Roman" w:hint="eastAsia"/>
        </w:rPr>
        <w:t>/</w:t>
      </w:r>
      <w:r w:rsidRPr="00E777C2">
        <w:rPr>
          <w:rFonts w:ascii="Times New Roman" w:hAnsi="Times New Roman" w:cs="Times New Roman" w:hint="eastAsia"/>
        </w:rPr>
        <w:t>’时，弹出所有优先级大于或等于该运算符的栈顶元素，然后将该运算符入栈；</w:t>
      </w:r>
      <w:r w:rsidRPr="00E777C2">
        <w:rPr>
          <w:rFonts w:ascii="Times New Roman" w:hAnsi="Times New Roman" w:cs="Times New Roman" w:hint="eastAsia"/>
        </w:rPr>
        <w:t xml:space="preserve"> </w:t>
      </w:r>
      <w:r w:rsidR="00B45CE8">
        <w:rPr>
          <w:rFonts w:ascii="Times New Roman" w:hAnsi="Times New Roman" w:cs="Times New Roman"/>
        </w:rPr>
        <w:t>1</w:t>
      </w:r>
      <w:r w:rsidR="00B45CE8">
        <w:rPr>
          <w:rFonts w:ascii="Times New Roman" w:hAnsi="Times New Roman" w:cs="Times New Roman" w:hint="eastAsia"/>
        </w:rPr>
        <w:t>+</w:t>
      </w:r>
      <w:r w:rsidR="00B45CE8">
        <w:rPr>
          <w:rFonts w:ascii="Times New Roman" w:hAnsi="Times New Roman" w:cs="Times New Roman"/>
        </w:rPr>
        <w:t>2</w:t>
      </w:r>
      <w:r w:rsidR="00B45CE8">
        <w:rPr>
          <w:rFonts w:ascii="Times New Roman" w:hAnsi="Times New Roman" w:cs="Times New Roman" w:hint="eastAsia"/>
        </w:rPr>
        <w:t>+</w:t>
      </w:r>
      <w:r w:rsidR="00B45CE8">
        <w:rPr>
          <w:rFonts w:ascii="Times New Roman" w:hAnsi="Times New Roman" w:cs="Times New Roman"/>
        </w:rPr>
        <w:t xml:space="preserve">3  </w:t>
      </w:r>
      <w:r w:rsidR="00B45CE8">
        <w:rPr>
          <w:rFonts w:ascii="Times New Roman" w:hAnsi="Times New Roman" w:cs="Times New Roman" w:hint="eastAsia"/>
        </w:rPr>
        <w:t>左结合</w:t>
      </w:r>
    </w:p>
    <w:p w14:paraId="57AC33B3" w14:textId="77777777" w:rsidR="00E777C2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6.</w:t>
      </w:r>
      <w:r w:rsidRPr="00E777C2">
        <w:rPr>
          <w:rFonts w:ascii="Times New Roman" w:hAnsi="Times New Roman" w:cs="Times New Roman" w:hint="eastAsia"/>
        </w:rPr>
        <w:t>最终将栈中的元素依次出栈，输出。</w:t>
      </w:r>
      <w:r w:rsidRPr="00E777C2">
        <w:rPr>
          <w:rFonts w:ascii="Times New Roman" w:hAnsi="Times New Roman" w:cs="Times New Roman" w:hint="eastAsia"/>
        </w:rPr>
        <w:t xml:space="preserve"> </w:t>
      </w:r>
    </w:p>
    <w:p w14:paraId="573D28C6" w14:textId="04484DCC" w:rsidR="00B26513" w:rsidRPr="00E777C2" w:rsidRDefault="00E777C2" w:rsidP="00E777C2">
      <w:pPr>
        <w:rPr>
          <w:rFonts w:ascii="Times New Roman" w:hAnsi="Times New Roman" w:cs="Times New Roman"/>
        </w:rPr>
      </w:pPr>
      <w:r w:rsidRPr="00E777C2">
        <w:rPr>
          <w:rFonts w:ascii="Times New Roman" w:hAnsi="Times New Roman" w:cs="Times New Roman" w:hint="eastAsia"/>
        </w:rPr>
        <w:t>经过上面的步骤，得到的输出既是转换得到的后缀表达式。</w:t>
      </w:r>
    </w:p>
    <w:p w14:paraId="18E3E7D4" w14:textId="1D75FCE8" w:rsid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运行结果：</w:t>
      </w:r>
    </w:p>
    <w:p w14:paraId="48ACB08B" w14:textId="21F951B2" w:rsid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BFD0E2" wp14:editId="7DBD6948">
            <wp:extent cx="3467584" cy="1095528"/>
            <wp:effectExtent l="0" t="0" r="0" b="9525"/>
            <wp:docPr id="141013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31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6D1" w14:textId="77FBFB48" w:rsidR="00B26513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 w:hint="eastAsia"/>
          <w:b/>
          <w:bCs/>
        </w:rPr>
        <w:t>代码：</w:t>
      </w:r>
    </w:p>
    <w:p w14:paraId="658E7ACD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expression ="3+(6*7-2)+2*3"</w:t>
      </w:r>
    </w:p>
    <w:p w14:paraId="260A00C9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# expression =u"3+2+3"</w:t>
      </w:r>
    </w:p>
    <w:p w14:paraId="68CCF197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# print(expression[-1])</w:t>
      </w:r>
    </w:p>
    <w:p w14:paraId="195D0E24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stack = []</w:t>
      </w:r>
    </w:p>
    <w:p w14:paraId="21F43E37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Ans = []</w:t>
      </w:r>
    </w:p>
    <w:p w14:paraId="3203943B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priority = {'+':1, '-':1, '*':2, '/':2, '(':0}</w:t>
      </w:r>
    </w:p>
    <w:p w14:paraId="4E5A6384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in expression:</w:t>
      </w:r>
    </w:p>
    <w:p w14:paraId="7CA88EC0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0535DB">
        <w:rPr>
          <w:rFonts w:ascii="Times New Roman" w:hAnsi="Times New Roman" w:cs="Times New Roman"/>
          <w:b/>
          <w:bCs/>
        </w:rPr>
        <w:t>i.isdigit</w:t>
      </w:r>
      <w:proofErr w:type="spellEnd"/>
      <w:r w:rsidRPr="000535DB">
        <w:rPr>
          <w:rFonts w:ascii="Times New Roman" w:hAnsi="Times New Roman" w:cs="Times New Roman"/>
          <w:b/>
          <w:bCs/>
        </w:rPr>
        <w:t>():</w:t>
      </w:r>
    </w:p>
    <w:p w14:paraId="697946BF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Ans.append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>)</w:t>
      </w:r>
    </w:p>
    <w:p w14:paraId="6C9BF5E9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535DB">
        <w:rPr>
          <w:rFonts w:ascii="Times New Roman" w:hAnsi="Times New Roman" w:cs="Times New Roman"/>
          <w:b/>
          <w:bCs/>
        </w:rPr>
        <w:t>elif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35DB">
        <w:rPr>
          <w:rFonts w:ascii="Times New Roman" w:hAnsi="Times New Roman" w:cs="Times New Roman"/>
          <w:b/>
          <w:bCs/>
        </w:rPr>
        <w:t>len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(stack) == 0 and 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in '+-*/' or 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== '(':</w:t>
      </w:r>
    </w:p>
    <w:p w14:paraId="3635D465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stack.append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>)</w:t>
      </w:r>
    </w:p>
    <w:p w14:paraId="4A21FE22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535DB">
        <w:rPr>
          <w:rFonts w:ascii="Times New Roman" w:hAnsi="Times New Roman" w:cs="Times New Roman"/>
          <w:b/>
          <w:bCs/>
        </w:rPr>
        <w:t>elif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 xml:space="preserve"> == ')':</w:t>
      </w:r>
    </w:p>
    <w:p w14:paraId="151F3738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while stack[-1] != '(':</w:t>
      </w:r>
    </w:p>
    <w:p w14:paraId="69962327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Ans.append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stack.pop</w:t>
      </w:r>
      <w:proofErr w:type="spellEnd"/>
      <w:r w:rsidRPr="000535DB">
        <w:rPr>
          <w:rFonts w:ascii="Times New Roman" w:hAnsi="Times New Roman" w:cs="Times New Roman"/>
          <w:b/>
          <w:bCs/>
        </w:rPr>
        <w:t>())</w:t>
      </w:r>
    </w:p>
    <w:p w14:paraId="3FCF77C5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stack.pop</w:t>
      </w:r>
      <w:proofErr w:type="spellEnd"/>
      <w:r w:rsidRPr="000535DB">
        <w:rPr>
          <w:rFonts w:ascii="Times New Roman" w:hAnsi="Times New Roman" w:cs="Times New Roman"/>
          <w:b/>
          <w:bCs/>
        </w:rPr>
        <w:t>()</w:t>
      </w:r>
    </w:p>
    <w:p w14:paraId="153289ED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lastRenderedPageBreak/>
        <w:t xml:space="preserve">    else:</w:t>
      </w:r>
    </w:p>
    <w:p w14:paraId="4EE1F5E7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while </w:t>
      </w:r>
      <w:proofErr w:type="spellStart"/>
      <w:r w:rsidRPr="000535DB">
        <w:rPr>
          <w:rFonts w:ascii="Times New Roman" w:hAnsi="Times New Roman" w:cs="Times New Roman"/>
          <w:b/>
          <w:bCs/>
        </w:rPr>
        <w:t>len</w:t>
      </w:r>
      <w:proofErr w:type="spellEnd"/>
      <w:r w:rsidRPr="000535DB">
        <w:rPr>
          <w:rFonts w:ascii="Times New Roman" w:hAnsi="Times New Roman" w:cs="Times New Roman"/>
          <w:b/>
          <w:bCs/>
        </w:rPr>
        <w:t>(stack) &gt; 0 and priority[stack[-1]] &gt;= priority[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>]:</w:t>
      </w:r>
    </w:p>
    <w:p w14:paraId="4DA39095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Ans.append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stack.pop</w:t>
      </w:r>
      <w:proofErr w:type="spellEnd"/>
      <w:r w:rsidRPr="000535DB">
        <w:rPr>
          <w:rFonts w:ascii="Times New Roman" w:hAnsi="Times New Roman" w:cs="Times New Roman"/>
          <w:b/>
          <w:bCs/>
        </w:rPr>
        <w:t>())</w:t>
      </w:r>
    </w:p>
    <w:p w14:paraId="16EE9307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535DB">
        <w:rPr>
          <w:rFonts w:ascii="Times New Roman" w:hAnsi="Times New Roman" w:cs="Times New Roman"/>
          <w:b/>
          <w:bCs/>
        </w:rPr>
        <w:t>stack.append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i</w:t>
      </w:r>
      <w:proofErr w:type="spellEnd"/>
      <w:r w:rsidRPr="000535DB">
        <w:rPr>
          <w:rFonts w:ascii="Times New Roman" w:hAnsi="Times New Roman" w:cs="Times New Roman"/>
          <w:b/>
          <w:bCs/>
        </w:rPr>
        <w:t>)</w:t>
      </w:r>
    </w:p>
    <w:p w14:paraId="598B206C" w14:textId="77777777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while </w:t>
      </w:r>
      <w:proofErr w:type="spellStart"/>
      <w:r w:rsidRPr="000535DB">
        <w:rPr>
          <w:rFonts w:ascii="Times New Roman" w:hAnsi="Times New Roman" w:cs="Times New Roman"/>
          <w:b/>
          <w:bCs/>
        </w:rPr>
        <w:t>len</w:t>
      </w:r>
      <w:proofErr w:type="spellEnd"/>
      <w:r w:rsidRPr="000535DB">
        <w:rPr>
          <w:rFonts w:ascii="Times New Roman" w:hAnsi="Times New Roman" w:cs="Times New Roman"/>
          <w:b/>
          <w:bCs/>
        </w:rPr>
        <w:t>(stack) &gt; 0:</w:t>
      </w:r>
    </w:p>
    <w:p w14:paraId="2D6B7A6C" w14:textId="78BB5F84" w:rsidR="000535DB" w:rsidRPr="000535DB" w:rsidRDefault="000535DB" w:rsidP="000535DB">
      <w:pPr>
        <w:jc w:val="left"/>
        <w:rPr>
          <w:rFonts w:ascii="Times New Roman" w:hAnsi="Times New Roman" w:cs="Times New Roman" w:hint="eastAsia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535DB">
        <w:rPr>
          <w:rFonts w:ascii="Times New Roman" w:hAnsi="Times New Roman" w:cs="Times New Roman"/>
          <w:b/>
          <w:bCs/>
        </w:rPr>
        <w:t>Ans.append</w:t>
      </w:r>
      <w:proofErr w:type="spellEnd"/>
      <w:r w:rsidRPr="000535DB">
        <w:rPr>
          <w:rFonts w:ascii="Times New Roman" w:hAnsi="Times New Roman" w:cs="Times New Roman"/>
          <w:b/>
          <w:bCs/>
        </w:rPr>
        <w:t>(</w:t>
      </w:r>
      <w:proofErr w:type="spellStart"/>
      <w:r w:rsidRPr="000535DB">
        <w:rPr>
          <w:rFonts w:ascii="Times New Roman" w:hAnsi="Times New Roman" w:cs="Times New Roman"/>
          <w:b/>
          <w:bCs/>
        </w:rPr>
        <w:t>stack.pop</w:t>
      </w:r>
      <w:proofErr w:type="spellEnd"/>
      <w:r w:rsidRPr="000535DB">
        <w:rPr>
          <w:rFonts w:ascii="Times New Roman" w:hAnsi="Times New Roman" w:cs="Times New Roman"/>
          <w:b/>
          <w:bCs/>
        </w:rPr>
        <w:t>())</w:t>
      </w:r>
    </w:p>
    <w:p w14:paraId="4391545D" w14:textId="0F4454DC" w:rsidR="000535DB" w:rsidRPr="000535DB" w:rsidRDefault="000535DB" w:rsidP="000535DB">
      <w:pPr>
        <w:jc w:val="left"/>
        <w:rPr>
          <w:rFonts w:ascii="Times New Roman" w:hAnsi="Times New Roman" w:cs="Times New Roman"/>
          <w:b/>
          <w:bCs/>
        </w:rPr>
      </w:pPr>
      <w:r w:rsidRPr="000535DB">
        <w:rPr>
          <w:rFonts w:ascii="Times New Roman" w:hAnsi="Times New Roman" w:cs="Times New Roman"/>
          <w:b/>
          <w:bCs/>
        </w:rPr>
        <w:t>print(' '.join(Ans))</w:t>
      </w:r>
    </w:p>
    <w:p w14:paraId="7F25AB6A" w14:textId="77777777" w:rsidR="00B26513" w:rsidRDefault="00E777C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正则表达式</w:t>
      </w:r>
    </w:p>
    <w:p w14:paraId="632E0A40" w14:textId="77777777" w:rsidR="00B26513" w:rsidRDefault="00E777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3.1</w:t>
      </w:r>
      <w:r>
        <w:rPr>
          <w:rFonts w:ascii="Times New Roman" w:hAnsi="Times New Roman" w:cs="Times New Roman" w:hint="eastAsia"/>
          <w:b/>
          <w:bCs/>
        </w:rPr>
        <w:t>验证</w:t>
      </w:r>
    </w:p>
    <w:p w14:paraId="784C261E" w14:textId="77777777" w:rsidR="00B26513" w:rsidRDefault="00B26513">
      <w:pPr>
        <w:rPr>
          <w:rFonts w:ascii="Times New Roman" w:hAnsi="Times New Roman" w:cs="Times New Roman"/>
        </w:rPr>
      </w:pPr>
    </w:p>
    <w:p w14:paraId="1C5F4A2E" w14:textId="77777777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验证</w:t>
      </w:r>
      <w:proofErr w:type="spellStart"/>
      <w:r>
        <w:rPr>
          <w:rFonts w:ascii="Times New Roman" w:hAnsi="Times New Roman" w:cs="Times New Roman"/>
        </w:rPr>
        <w:t>jpg,jpeg,gif,bmp</w:t>
      </w:r>
      <w:proofErr w:type="spellEnd"/>
      <w:r>
        <w:rPr>
          <w:rFonts w:ascii="Times New Roman" w:hAnsi="Times New Roman" w:cs="Times New Roman"/>
        </w:rPr>
        <w:t>格式的文件名，大小写均可</w:t>
      </w:r>
      <w:r>
        <w:rPr>
          <w:rFonts w:ascii="Times New Roman" w:hAnsi="Times New Roman" w:cs="Times New Roman"/>
        </w:rPr>
        <w:t>?</w:t>
      </w:r>
    </w:p>
    <w:p w14:paraId="52E94E44" w14:textId="22840C04" w:rsidR="00C21A59" w:rsidRDefault="00C2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运行结果：</w:t>
      </w:r>
    </w:p>
    <w:p w14:paraId="768279D7" w14:textId="210A2636" w:rsidR="00C21A59" w:rsidRDefault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  <w:noProof/>
        </w:rPr>
        <w:drawing>
          <wp:inline distT="0" distB="0" distL="0" distR="0" wp14:anchorId="1D6899B2" wp14:editId="50DCFE5B">
            <wp:extent cx="2838846" cy="2010056"/>
            <wp:effectExtent l="0" t="0" r="0" b="9525"/>
            <wp:docPr id="174043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3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AB2" w14:textId="3239F896" w:rsidR="00C21A59" w:rsidRDefault="00C21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14:paraId="262F0D0C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>import re</w:t>
      </w:r>
    </w:p>
    <w:p w14:paraId="76145468" w14:textId="77777777" w:rsidR="00C21A59" w:rsidRPr="00C21A59" w:rsidRDefault="00C21A59" w:rsidP="00C21A59">
      <w:pPr>
        <w:rPr>
          <w:rFonts w:ascii="Times New Roman" w:hAnsi="Times New Roman" w:cs="Times New Roman"/>
        </w:rPr>
      </w:pPr>
    </w:p>
    <w:p w14:paraId="04F70BD3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>pattern=</w:t>
      </w:r>
      <w:proofErr w:type="spellStart"/>
      <w:r w:rsidRPr="00C21A59">
        <w:rPr>
          <w:rFonts w:ascii="Times New Roman" w:hAnsi="Times New Roman" w:cs="Times New Roman"/>
        </w:rPr>
        <w:t>re.compile</w:t>
      </w:r>
      <w:proofErr w:type="spellEnd"/>
      <w:r w:rsidRPr="00C21A59">
        <w:rPr>
          <w:rFonts w:ascii="Times New Roman" w:hAnsi="Times New Roman" w:cs="Times New Roman"/>
        </w:rPr>
        <w:t>('(.*)\.(</w:t>
      </w:r>
      <w:proofErr w:type="spellStart"/>
      <w:r w:rsidRPr="00C21A59">
        <w:rPr>
          <w:rFonts w:ascii="Times New Roman" w:hAnsi="Times New Roman" w:cs="Times New Roman"/>
        </w:rPr>
        <w:t>jpg|jpeg|gif|bmp</w:t>
      </w:r>
      <w:proofErr w:type="spellEnd"/>
      <w:r w:rsidRPr="00C21A59">
        <w:rPr>
          <w:rFonts w:ascii="Times New Roman" w:hAnsi="Times New Roman" w:cs="Times New Roman"/>
        </w:rPr>
        <w:t>)',</w:t>
      </w:r>
      <w:proofErr w:type="spellStart"/>
      <w:r w:rsidRPr="00C21A59">
        <w:rPr>
          <w:rFonts w:ascii="Times New Roman" w:hAnsi="Times New Roman" w:cs="Times New Roman"/>
        </w:rPr>
        <w:t>re.I</w:t>
      </w:r>
      <w:proofErr w:type="spellEnd"/>
      <w:r w:rsidRPr="00C21A59">
        <w:rPr>
          <w:rFonts w:ascii="Times New Roman" w:hAnsi="Times New Roman" w:cs="Times New Roman"/>
        </w:rPr>
        <w:t>)</w:t>
      </w:r>
    </w:p>
    <w:p w14:paraId="148D62D0" w14:textId="77777777" w:rsidR="00C21A59" w:rsidRPr="00C21A59" w:rsidRDefault="00C21A59" w:rsidP="00C21A59">
      <w:pPr>
        <w:rPr>
          <w:rFonts w:ascii="Times New Roman" w:hAnsi="Times New Roman" w:cs="Times New Roman"/>
        </w:rPr>
      </w:pPr>
    </w:p>
    <w:p w14:paraId="0F149224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>name = ['a.jpg', 'b.jpeg', '</w:t>
      </w:r>
      <w:proofErr w:type="spellStart"/>
      <w:r w:rsidRPr="00C21A59">
        <w:rPr>
          <w:rFonts w:ascii="Times New Roman" w:hAnsi="Times New Roman" w:cs="Times New Roman"/>
        </w:rPr>
        <w:t>c.Gif</w:t>
      </w:r>
      <w:proofErr w:type="spellEnd"/>
      <w:r w:rsidRPr="00C21A59">
        <w:rPr>
          <w:rFonts w:ascii="Times New Roman" w:hAnsi="Times New Roman" w:cs="Times New Roman"/>
        </w:rPr>
        <w:t>', 'd.bmp', 'e.avi']</w:t>
      </w:r>
    </w:p>
    <w:p w14:paraId="23373AFC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>for s in name:</w:t>
      </w:r>
    </w:p>
    <w:p w14:paraId="18DE891A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 xml:space="preserve">    m=</w:t>
      </w:r>
      <w:proofErr w:type="spellStart"/>
      <w:r w:rsidRPr="00C21A59">
        <w:rPr>
          <w:rFonts w:ascii="Times New Roman" w:hAnsi="Times New Roman" w:cs="Times New Roman"/>
        </w:rPr>
        <w:t>pattern.match</w:t>
      </w:r>
      <w:proofErr w:type="spellEnd"/>
      <w:r w:rsidRPr="00C21A59">
        <w:rPr>
          <w:rFonts w:ascii="Times New Roman" w:hAnsi="Times New Roman" w:cs="Times New Roman"/>
        </w:rPr>
        <w:t>(s)</w:t>
      </w:r>
    </w:p>
    <w:p w14:paraId="2C3E5CB9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 xml:space="preserve">    if m is not None:</w:t>
      </w:r>
    </w:p>
    <w:p w14:paraId="6F77FA79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 w:hint="eastAsia"/>
        </w:rPr>
        <w:t xml:space="preserve">        print('</w:t>
      </w:r>
      <w:r w:rsidRPr="00C21A59">
        <w:rPr>
          <w:rFonts w:ascii="Times New Roman" w:hAnsi="Times New Roman" w:cs="Times New Roman" w:hint="eastAsia"/>
        </w:rPr>
        <w:t>匹配成功</w:t>
      </w:r>
      <w:r w:rsidRPr="00C21A59">
        <w:rPr>
          <w:rFonts w:ascii="Times New Roman" w:hAnsi="Times New Roman" w:cs="Times New Roman" w:hint="eastAsia"/>
        </w:rPr>
        <w:t>')</w:t>
      </w:r>
    </w:p>
    <w:p w14:paraId="68D0E8EB" w14:textId="77777777" w:rsidR="00C21A59" w:rsidRP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/>
        </w:rPr>
        <w:t xml:space="preserve">    else:</w:t>
      </w:r>
    </w:p>
    <w:p w14:paraId="2843CB3F" w14:textId="31846E0B" w:rsidR="00C21A59" w:rsidRDefault="00C21A59" w:rsidP="00C21A59">
      <w:pPr>
        <w:rPr>
          <w:rFonts w:ascii="Times New Roman" w:hAnsi="Times New Roman" w:cs="Times New Roman"/>
        </w:rPr>
      </w:pPr>
      <w:r w:rsidRPr="00C21A59">
        <w:rPr>
          <w:rFonts w:ascii="Times New Roman" w:hAnsi="Times New Roman" w:cs="Times New Roman" w:hint="eastAsia"/>
        </w:rPr>
        <w:t xml:space="preserve">        print('</w:t>
      </w:r>
      <w:r w:rsidRPr="00C21A59">
        <w:rPr>
          <w:rFonts w:ascii="Times New Roman" w:hAnsi="Times New Roman" w:cs="Times New Roman" w:hint="eastAsia"/>
        </w:rPr>
        <w:t>文件不符合要求</w:t>
      </w:r>
      <w:r w:rsidRPr="00C21A59">
        <w:rPr>
          <w:rFonts w:ascii="Times New Roman" w:hAnsi="Times New Roman" w:cs="Times New Roman" w:hint="eastAsia"/>
        </w:rPr>
        <w:t>')</w:t>
      </w:r>
    </w:p>
    <w:p w14:paraId="0EAD952A" w14:textId="4A5C73E0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C21A5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匹配日期</w:t>
      </w:r>
      <w:r>
        <w:rPr>
          <w:rFonts w:ascii="Times New Roman" w:hAnsi="Times New Roman" w:cs="Times New Roman" w:hint="eastAsia"/>
        </w:rPr>
        <w:t>格式：</w:t>
      </w:r>
      <w:r w:rsidR="001967F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/</w:t>
      </w:r>
      <w:r w:rsidR="001967F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/20</w:t>
      </w:r>
      <w:r w:rsidR="001967F0">
        <w:rPr>
          <w:rFonts w:ascii="Times New Roman" w:hAnsi="Times New Roman" w:cs="Times New Roman"/>
        </w:rPr>
        <w:t>21</w:t>
      </w:r>
    </w:p>
    <w:p w14:paraId="0E43FA98" w14:textId="5F7D1438" w:rsidR="003B44D8" w:rsidRDefault="003B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运行截图：</w:t>
      </w:r>
    </w:p>
    <w:p w14:paraId="69300332" w14:textId="280F1833" w:rsidR="003B44D8" w:rsidRDefault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0128C" wp14:editId="777483A3">
            <wp:extent cx="3200847" cy="2514951"/>
            <wp:effectExtent l="0" t="0" r="0" b="0"/>
            <wp:docPr id="137756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6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0C75" w14:textId="372A5373" w:rsidR="003B44D8" w:rsidRDefault="003B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14:paraId="1CE26C69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import re</w:t>
      </w:r>
    </w:p>
    <w:p w14:paraId="3565B67C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pattern = re.compile('([1-9]|[1-2][0-9]|3[0-1])/([1-9]|1[0-2])/([0-9]{1,4})$')</w:t>
      </w:r>
    </w:p>
    <w:p w14:paraId="1A1691AF" w14:textId="77777777" w:rsidR="003B44D8" w:rsidRPr="003B44D8" w:rsidRDefault="003B44D8" w:rsidP="003B44D8">
      <w:pPr>
        <w:rPr>
          <w:rFonts w:ascii="Times New Roman" w:hAnsi="Times New Roman" w:cs="Times New Roman"/>
        </w:rPr>
      </w:pPr>
    </w:p>
    <w:p w14:paraId="6EDFA9DB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S = ['20/4/2023', '40/2/2023', '9/9/999', '12/13/2021', '16/11/2023']</w:t>
      </w:r>
    </w:p>
    <w:p w14:paraId="15843B1C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for s in S:</w:t>
      </w:r>
    </w:p>
    <w:p w14:paraId="0CDC6117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print s</w:t>
      </w:r>
    </w:p>
    <w:p w14:paraId="7D856081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if </w:t>
      </w:r>
      <w:proofErr w:type="spellStart"/>
      <w:r w:rsidRPr="003B44D8">
        <w:rPr>
          <w:rFonts w:ascii="Times New Roman" w:hAnsi="Times New Roman" w:cs="Times New Roman"/>
        </w:rPr>
        <w:t>pattern.match</w:t>
      </w:r>
      <w:proofErr w:type="spellEnd"/>
      <w:r w:rsidRPr="003B44D8">
        <w:rPr>
          <w:rFonts w:ascii="Times New Roman" w:hAnsi="Times New Roman" w:cs="Times New Roman"/>
        </w:rPr>
        <w:t>(s) is not None:</w:t>
      </w:r>
    </w:p>
    <w:p w14:paraId="00D43B10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    print "success" </w:t>
      </w:r>
    </w:p>
    <w:p w14:paraId="68EA9493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else:</w:t>
      </w:r>
    </w:p>
    <w:p w14:paraId="699840B9" w14:textId="0A52BB5A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    print "fail"</w:t>
      </w:r>
    </w:p>
    <w:p w14:paraId="3440268E" w14:textId="2D0773E0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电话号码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区号提取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(05</w:t>
      </w:r>
      <w:r w:rsidR="00853ABB">
        <w:rPr>
          <w:rFonts w:ascii="Times New Roman" w:hAnsi="Times New Roman" w:cs="Times New Roman"/>
        </w:rPr>
        <w:t>79</w:t>
      </w:r>
      <w:r>
        <w:rPr>
          <w:rFonts w:ascii="Times New Roman" w:hAnsi="Times New Roman" w:cs="Times New Roman"/>
        </w:rPr>
        <w:t>) 68078800-6852</w:t>
      </w:r>
    </w:p>
    <w:p w14:paraId="1C13D534" w14:textId="7006BFDF" w:rsidR="00B26513" w:rsidRDefault="003B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运行截图</w:t>
      </w:r>
    </w:p>
    <w:p w14:paraId="4FF4E7CC" w14:textId="10EA4B94" w:rsidR="003B44D8" w:rsidRDefault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  <w:noProof/>
        </w:rPr>
        <w:drawing>
          <wp:inline distT="0" distB="0" distL="0" distR="0" wp14:anchorId="07621C59" wp14:editId="59E642EB">
            <wp:extent cx="3124636" cy="1428949"/>
            <wp:effectExtent l="0" t="0" r="0" b="0"/>
            <wp:docPr id="484843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3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244" w14:textId="3EE4F69A" w:rsidR="003B44D8" w:rsidRDefault="003B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</w:t>
      </w:r>
    </w:p>
    <w:p w14:paraId="4D0C1557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import re</w:t>
      </w:r>
    </w:p>
    <w:p w14:paraId="639B9620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pattern = </w:t>
      </w:r>
      <w:proofErr w:type="spellStart"/>
      <w:r w:rsidRPr="003B44D8">
        <w:rPr>
          <w:rFonts w:ascii="Times New Roman" w:hAnsi="Times New Roman" w:cs="Times New Roman"/>
        </w:rPr>
        <w:t>re.compile</w:t>
      </w:r>
      <w:proofErr w:type="spellEnd"/>
      <w:r w:rsidRPr="003B44D8">
        <w:rPr>
          <w:rFonts w:ascii="Times New Roman" w:hAnsi="Times New Roman" w:cs="Times New Roman"/>
        </w:rPr>
        <w:t>('(\((\d{4})\)) (\d{8})-(\d{4})')</w:t>
      </w:r>
    </w:p>
    <w:p w14:paraId="62DB3C90" w14:textId="77777777" w:rsidR="003B44D8" w:rsidRPr="003B44D8" w:rsidRDefault="003B44D8" w:rsidP="003B44D8">
      <w:pPr>
        <w:rPr>
          <w:rFonts w:ascii="Times New Roman" w:hAnsi="Times New Roman" w:cs="Times New Roman"/>
        </w:rPr>
      </w:pPr>
    </w:p>
    <w:p w14:paraId="0FAF5295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number = ["(2341) 82373452-3219", "(3295) 28467123 3255", "(3287) 9482374628-3215", '3218 27332678-2893']</w:t>
      </w:r>
    </w:p>
    <w:p w14:paraId="53FFD1AE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>for s in number:</w:t>
      </w:r>
    </w:p>
    <w:p w14:paraId="181BD8DB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m = </w:t>
      </w:r>
      <w:proofErr w:type="spellStart"/>
      <w:r w:rsidRPr="003B44D8">
        <w:rPr>
          <w:rFonts w:ascii="Times New Roman" w:hAnsi="Times New Roman" w:cs="Times New Roman"/>
        </w:rPr>
        <w:t>re.match</w:t>
      </w:r>
      <w:proofErr w:type="spellEnd"/>
      <w:r w:rsidRPr="003B44D8">
        <w:rPr>
          <w:rFonts w:ascii="Times New Roman" w:hAnsi="Times New Roman" w:cs="Times New Roman"/>
        </w:rPr>
        <w:t>(pattern, s)</w:t>
      </w:r>
    </w:p>
    <w:p w14:paraId="7F5AF876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if m is not None:</w:t>
      </w:r>
    </w:p>
    <w:p w14:paraId="5FFABBD4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t xml:space="preserve">        print </w:t>
      </w:r>
      <w:proofErr w:type="spellStart"/>
      <w:r w:rsidRPr="003B44D8">
        <w:rPr>
          <w:rFonts w:ascii="Times New Roman" w:hAnsi="Times New Roman" w:cs="Times New Roman"/>
        </w:rPr>
        <w:t>m.groups</w:t>
      </w:r>
      <w:proofErr w:type="spellEnd"/>
      <w:r w:rsidRPr="003B44D8">
        <w:rPr>
          <w:rFonts w:ascii="Times New Roman" w:hAnsi="Times New Roman" w:cs="Times New Roman"/>
        </w:rPr>
        <w:t>()[0]</w:t>
      </w:r>
    </w:p>
    <w:p w14:paraId="3104A2B0" w14:textId="77777777" w:rsidR="003B44D8" w:rsidRP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/>
        </w:rPr>
        <w:lastRenderedPageBreak/>
        <w:t xml:space="preserve">    else:</w:t>
      </w:r>
    </w:p>
    <w:p w14:paraId="41227731" w14:textId="19E1F848" w:rsidR="003B44D8" w:rsidRDefault="003B44D8" w:rsidP="003B44D8">
      <w:pPr>
        <w:rPr>
          <w:rFonts w:ascii="Times New Roman" w:hAnsi="Times New Roman" w:cs="Times New Roman"/>
        </w:rPr>
      </w:pPr>
      <w:r w:rsidRPr="003B44D8">
        <w:rPr>
          <w:rFonts w:ascii="Times New Roman" w:hAnsi="Times New Roman" w:cs="Times New Roman" w:hint="eastAsia"/>
        </w:rPr>
        <w:t xml:space="preserve">        print '</w:t>
      </w:r>
      <w:r w:rsidRPr="003B44D8">
        <w:rPr>
          <w:rFonts w:ascii="Times New Roman" w:hAnsi="Times New Roman" w:cs="Times New Roman" w:hint="eastAsia"/>
        </w:rPr>
        <w:t>电话号码错误</w:t>
      </w:r>
      <w:r w:rsidRPr="003B44D8">
        <w:rPr>
          <w:rFonts w:ascii="Times New Roman" w:hAnsi="Times New Roman" w:cs="Times New Roman" w:hint="eastAsia"/>
        </w:rPr>
        <w:t>'</w:t>
      </w:r>
    </w:p>
    <w:p w14:paraId="3FE6E789" w14:textId="77777777" w:rsidR="00B26513" w:rsidRDefault="00E777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3.2</w:t>
      </w:r>
      <w:r>
        <w:rPr>
          <w:rFonts w:ascii="Times New Roman" w:hAnsi="Times New Roman" w:cs="Times New Roman" w:hint="eastAsia"/>
          <w:b/>
          <w:bCs/>
        </w:rPr>
        <w:t>提取</w:t>
      </w:r>
    </w:p>
    <w:p w14:paraId="184D3CBA" w14:textId="14F8C49E" w:rsidR="00B26513" w:rsidRDefault="00B26513">
      <w:pPr>
        <w:rPr>
          <w:rFonts w:ascii="Times New Roman" w:hAnsi="Times New Roman" w:cs="Times New Roman"/>
          <w:b/>
          <w:bCs/>
        </w:rPr>
      </w:pPr>
    </w:p>
    <w:p w14:paraId="661F69C2" w14:textId="77777777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）提取</w:t>
      </w:r>
      <w:r>
        <w:rPr>
          <w:rFonts w:ascii="Times New Roman" w:hAnsi="Times New Roman" w:cs="Times New Roman" w:hint="eastAsia"/>
        </w:rPr>
        <w:t>list.html</w:t>
      </w:r>
      <w:r>
        <w:rPr>
          <w:rFonts w:ascii="Times New Roman" w:hAnsi="Times New Roman" w:cs="Times New Roman" w:hint="eastAsia"/>
        </w:rPr>
        <w:t>中的所有超链接</w:t>
      </w:r>
    </w:p>
    <w:p w14:paraId="5E292E89" w14:textId="269B9387" w:rsidR="00B26513" w:rsidRDefault="00E77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）提取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 w:hint="eastAsia"/>
        </w:rPr>
        <w:t>中的标题与正文</w:t>
      </w:r>
    </w:p>
    <w:p w14:paraId="1F9EC890" w14:textId="1F7F5BBA" w:rsidR="00C04AF8" w:rsidRDefault="00C0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运行截图</w:t>
      </w:r>
    </w:p>
    <w:p w14:paraId="309B7DA0" w14:textId="1A56DB6B" w:rsidR="00C04AF8" w:rsidRDefault="00F30637">
      <w:pPr>
        <w:rPr>
          <w:rFonts w:ascii="Times New Roman" w:hAnsi="Times New Roman" w:cs="Times New Roman"/>
        </w:rPr>
      </w:pPr>
      <w:r w:rsidRPr="00F30637">
        <w:rPr>
          <w:rFonts w:ascii="Times New Roman" w:hAnsi="Times New Roman" w:cs="Times New Roman"/>
          <w:noProof/>
        </w:rPr>
        <w:drawing>
          <wp:inline distT="0" distB="0" distL="0" distR="0" wp14:anchorId="2ABAA061" wp14:editId="6D380CFB">
            <wp:extent cx="5274310" cy="1605280"/>
            <wp:effectExtent l="0" t="0" r="2540" b="0"/>
            <wp:docPr id="464980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94A" w14:textId="72D458A4" w:rsidR="00C04AF8" w:rsidRDefault="00C04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</w:t>
      </w:r>
    </w:p>
    <w:p w14:paraId="039430F7" w14:textId="77777777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>import re</w:t>
      </w:r>
    </w:p>
    <w:p w14:paraId="6727366A" w14:textId="77777777" w:rsidR="00C04AF8" w:rsidRPr="00C04AF8" w:rsidRDefault="00C04AF8" w:rsidP="00C04AF8">
      <w:pPr>
        <w:rPr>
          <w:rFonts w:ascii="Times New Roman" w:hAnsi="Times New Roman" w:cs="Times New Roman"/>
        </w:rPr>
      </w:pPr>
    </w:p>
    <w:p w14:paraId="665F73AC" w14:textId="77777777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 xml:space="preserve">pattern = </w:t>
      </w:r>
      <w:proofErr w:type="spellStart"/>
      <w:r w:rsidRPr="00C04AF8">
        <w:rPr>
          <w:rFonts w:ascii="Times New Roman" w:hAnsi="Times New Roman" w:cs="Times New Roman"/>
        </w:rPr>
        <w:t>re.compile</w:t>
      </w:r>
      <w:proofErr w:type="spellEnd"/>
      <w:r w:rsidRPr="00C04AF8">
        <w:rPr>
          <w:rFonts w:ascii="Times New Roman" w:hAnsi="Times New Roman" w:cs="Times New Roman"/>
        </w:rPr>
        <w:t xml:space="preserve">(r'&lt;a </w:t>
      </w:r>
      <w:proofErr w:type="spellStart"/>
      <w:r w:rsidRPr="00C04AF8">
        <w:rPr>
          <w:rFonts w:ascii="Times New Roman" w:hAnsi="Times New Roman" w:cs="Times New Roman"/>
        </w:rPr>
        <w:t>href</w:t>
      </w:r>
      <w:proofErr w:type="spellEnd"/>
      <w:r w:rsidRPr="00C04AF8">
        <w:rPr>
          <w:rFonts w:ascii="Times New Roman" w:hAnsi="Times New Roman" w:cs="Times New Roman"/>
        </w:rPr>
        <w:t>="(.+?)" target="_blank"&gt;(.|\n)+? &lt;span (.+?)&gt;(.+?)&lt;/span&gt;')</w:t>
      </w:r>
    </w:p>
    <w:p w14:paraId="76E56E4A" w14:textId="77777777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>content = open("</w:t>
      </w:r>
      <w:proofErr w:type="spellStart"/>
      <w:r w:rsidRPr="00C04AF8">
        <w:rPr>
          <w:rFonts w:ascii="Times New Roman" w:hAnsi="Times New Roman" w:cs="Times New Roman"/>
        </w:rPr>
        <w:t>cs_zjnu.html",'r</w:t>
      </w:r>
      <w:proofErr w:type="spellEnd"/>
      <w:r w:rsidRPr="00C04AF8">
        <w:rPr>
          <w:rFonts w:ascii="Times New Roman" w:hAnsi="Times New Roman" w:cs="Times New Roman"/>
        </w:rPr>
        <w:t>').read()</w:t>
      </w:r>
    </w:p>
    <w:p w14:paraId="5AC500CC" w14:textId="77777777" w:rsidR="00C04AF8" w:rsidRPr="00C04AF8" w:rsidRDefault="00C04AF8" w:rsidP="00C04AF8">
      <w:pPr>
        <w:rPr>
          <w:rFonts w:ascii="Times New Roman" w:hAnsi="Times New Roman" w:cs="Times New Roman"/>
        </w:rPr>
      </w:pPr>
    </w:p>
    <w:p w14:paraId="52BC6BF3" w14:textId="77777777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 xml:space="preserve">matches = </w:t>
      </w:r>
      <w:proofErr w:type="spellStart"/>
      <w:r w:rsidRPr="00C04AF8">
        <w:rPr>
          <w:rFonts w:ascii="Times New Roman" w:hAnsi="Times New Roman" w:cs="Times New Roman"/>
        </w:rPr>
        <w:t>pattern.findall</w:t>
      </w:r>
      <w:proofErr w:type="spellEnd"/>
      <w:r w:rsidRPr="00C04AF8">
        <w:rPr>
          <w:rFonts w:ascii="Times New Roman" w:hAnsi="Times New Roman" w:cs="Times New Roman"/>
        </w:rPr>
        <w:t>(content)</w:t>
      </w:r>
    </w:p>
    <w:p w14:paraId="21861AF4" w14:textId="77777777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 xml:space="preserve">print </w:t>
      </w:r>
      <w:proofErr w:type="spellStart"/>
      <w:r w:rsidRPr="00C04AF8">
        <w:rPr>
          <w:rFonts w:ascii="Times New Roman" w:hAnsi="Times New Roman" w:cs="Times New Roman"/>
        </w:rPr>
        <w:t>len</w:t>
      </w:r>
      <w:proofErr w:type="spellEnd"/>
      <w:r w:rsidRPr="00C04AF8">
        <w:rPr>
          <w:rFonts w:ascii="Times New Roman" w:hAnsi="Times New Roman" w:cs="Times New Roman"/>
        </w:rPr>
        <w:t>(matches)</w:t>
      </w:r>
    </w:p>
    <w:p w14:paraId="30C4B5AB" w14:textId="77777777" w:rsidR="00C04AF8" w:rsidRPr="00C04AF8" w:rsidRDefault="00C04AF8" w:rsidP="00C04AF8">
      <w:pPr>
        <w:rPr>
          <w:rFonts w:ascii="Times New Roman" w:hAnsi="Times New Roman" w:cs="Times New Roman"/>
        </w:rPr>
      </w:pPr>
      <w:proofErr w:type="spellStart"/>
      <w:r w:rsidRPr="00C04AF8">
        <w:rPr>
          <w:rFonts w:ascii="Times New Roman" w:hAnsi="Times New Roman" w:cs="Times New Roman"/>
        </w:rPr>
        <w:t>for m</w:t>
      </w:r>
      <w:proofErr w:type="spellEnd"/>
      <w:r w:rsidRPr="00C04AF8">
        <w:rPr>
          <w:rFonts w:ascii="Times New Roman" w:hAnsi="Times New Roman" w:cs="Times New Roman"/>
        </w:rPr>
        <w:t xml:space="preserve"> in matches:</w:t>
      </w:r>
    </w:p>
    <w:p w14:paraId="1EAB0821" w14:textId="057A2F5A" w:rsidR="00C04AF8" w:rsidRPr="00C04AF8" w:rsidRDefault="00C04AF8" w:rsidP="00C04AF8">
      <w:pPr>
        <w:rPr>
          <w:rFonts w:ascii="Times New Roman" w:hAnsi="Times New Roman" w:cs="Times New Roman"/>
        </w:rPr>
      </w:pPr>
      <w:r w:rsidRPr="00C04AF8">
        <w:rPr>
          <w:rFonts w:ascii="Times New Roman" w:hAnsi="Times New Roman" w:cs="Times New Roman"/>
        </w:rPr>
        <w:t xml:space="preserve">    print "cs.zjnu.edu.cn" + m[0],m[3]</w:t>
      </w:r>
    </w:p>
    <w:p w14:paraId="39776960" w14:textId="35125EB8" w:rsidR="00C5581E" w:rsidRDefault="00C5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参考示例，提取浙师大首页网站的新闻标题和超链接</w:t>
      </w:r>
    </w:p>
    <w:p w14:paraId="6CEB2FA8" w14:textId="77777777" w:rsidR="00B26513" w:rsidRDefault="00B26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2BFA79" w14:textId="2D2B1110" w:rsidR="00525095" w:rsidRDefault="005250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心得总结：</w:t>
      </w:r>
    </w:p>
    <w:p w14:paraId="204B03AD" w14:textId="098E9996" w:rsidR="00525095" w:rsidRPr="00525095" w:rsidRDefault="0052509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中缀表达式转换后缀表达式运用了栈的相关知识，并且要对符号进行特判。利用正则表达式可以提取文本串中自己需要的信息十分灵活，学习正则表达式对于检索很有帮助。</w:t>
      </w:r>
    </w:p>
    <w:p w14:paraId="159043D5" w14:textId="77777777" w:rsidR="00B26513" w:rsidRDefault="00E777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附录</w:t>
      </w:r>
    </w:p>
    <w:p w14:paraId="5A870956" w14:textId="77777777" w:rsidR="00B26513" w:rsidRDefault="00B26513">
      <w:pPr>
        <w:rPr>
          <w:rFonts w:ascii="Times New Roman" w:hAnsi="Times New Roman" w:cs="Times New Roman"/>
        </w:rPr>
      </w:pPr>
    </w:p>
    <w:tbl>
      <w:tblPr>
        <w:tblW w:w="39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210"/>
      </w:tblGrid>
      <w:tr w:rsidR="00B26513" w14:paraId="4BE59599" w14:textId="77777777">
        <w:trPr>
          <w:trHeight w:val="465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097E029C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4236D065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说明</w:t>
            </w:r>
          </w:p>
        </w:tc>
      </w:tr>
      <w:tr w:rsidR="00B26513" w14:paraId="6A9D22CA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41A8DF6E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.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0690586E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匹配除换行符以外的任意字符</w:t>
            </w:r>
          </w:p>
        </w:tc>
      </w:tr>
      <w:tr w:rsidR="00B26513" w14:paraId="26E31438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294C8D61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\w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78D88E96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匹配字母或数字或下划线或汉字</w:t>
            </w:r>
          </w:p>
        </w:tc>
      </w:tr>
      <w:tr w:rsidR="00B26513" w14:paraId="0FED2C8B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708B6868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lastRenderedPageBreak/>
              <w:t>\s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2F31433C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匹配任意的空白符</w:t>
            </w:r>
          </w:p>
        </w:tc>
      </w:tr>
      <w:tr w:rsidR="00B26513" w14:paraId="2A3EB71C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18D27883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\d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5D65ECEA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匹配数字</w:t>
            </w:r>
          </w:p>
        </w:tc>
      </w:tr>
      <w:tr w:rsidR="00B26513" w14:paraId="184B01D7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43036871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\b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74CA8486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匹配单词的开始或结束</w:t>
            </w:r>
          </w:p>
        </w:tc>
      </w:tr>
      <w:tr w:rsidR="00B26513" w14:paraId="111BEED9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10926402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^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5B135E77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匹配字符串的开始</w:t>
            </w:r>
          </w:p>
        </w:tc>
      </w:tr>
      <w:tr w:rsidR="00B26513" w14:paraId="4E903AC7" w14:textId="77777777">
        <w:trPr>
          <w:trHeight w:val="722"/>
          <w:tblCellSpacing w:w="0" w:type="dxa"/>
          <w:jc w:val="center"/>
        </w:trPr>
        <w:tc>
          <w:tcPr>
            <w:tcW w:w="6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77A6B8B8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$</w:t>
            </w:r>
          </w:p>
        </w:tc>
        <w:tc>
          <w:tcPr>
            <w:tcW w:w="32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9" w:type="dxa"/>
              <w:left w:w="119" w:type="dxa"/>
              <w:bottom w:w="59" w:type="dxa"/>
              <w:right w:w="119" w:type="dxa"/>
            </w:tcMar>
            <w:vAlign w:val="center"/>
          </w:tcPr>
          <w:p w14:paraId="52096C65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匹配字符串的结束</w:t>
            </w:r>
          </w:p>
        </w:tc>
      </w:tr>
    </w:tbl>
    <w:p w14:paraId="0E2BC734" w14:textId="77777777" w:rsidR="00B26513" w:rsidRDefault="00B26513">
      <w:pPr>
        <w:rPr>
          <w:rFonts w:ascii="Times New Roman" w:eastAsia="宋体" w:hAnsi="Times New Roman" w:cs="Times New Roman"/>
          <w:szCs w:val="21"/>
        </w:rPr>
      </w:pPr>
    </w:p>
    <w:tbl>
      <w:tblPr>
        <w:tblW w:w="307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1930"/>
      </w:tblGrid>
      <w:tr w:rsidR="00B26513" w14:paraId="26AA6ACD" w14:textId="77777777">
        <w:trPr>
          <w:trHeight w:val="20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4085C060" w14:textId="77777777" w:rsidR="00B26513" w:rsidRDefault="00E777C2">
            <w:pPr>
              <w:pStyle w:val="a3"/>
              <w:widowControl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代码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语法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6631FC56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说明</w:t>
            </w:r>
          </w:p>
        </w:tc>
      </w:tr>
      <w:tr w:rsidR="00B26513" w14:paraId="250D0C55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72D0021A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*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30ED9229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重复零次或更多次</w:t>
            </w:r>
          </w:p>
        </w:tc>
      </w:tr>
      <w:tr w:rsidR="00B26513" w14:paraId="5F845101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009EDFC4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+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69FB0F3C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重复一次或更多次</w:t>
            </w:r>
          </w:p>
        </w:tc>
      </w:tr>
      <w:tr w:rsidR="00B26513" w14:paraId="36D6F35E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7224815B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?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7D8372C5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重复零次或一次</w:t>
            </w:r>
          </w:p>
        </w:tc>
      </w:tr>
      <w:tr w:rsidR="00B26513" w14:paraId="3BA64639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6F43241A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{n}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7DCCFA2B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n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次</w:t>
            </w:r>
          </w:p>
        </w:tc>
      </w:tr>
      <w:tr w:rsidR="00B26513" w14:paraId="0822D741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74E0C342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{n,}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6DAFB0E9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n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次或更多次</w:t>
            </w:r>
          </w:p>
        </w:tc>
      </w:tr>
      <w:tr w:rsidR="00B26513" w14:paraId="16A76A00" w14:textId="77777777">
        <w:trPr>
          <w:trHeight w:val="420"/>
          <w:tblCellSpacing w:w="0" w:type="dxa"/>
          <w:jc w:val="center"/>
        </w:trPr>
        <w:tc>
          <w:tcPr>
            <w:tcW w:w="11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3BA88EC9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{</w:t>
            </w:r>
            <w:proofErr w:type="spellStart"/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n,m</w:t>
            </w:r>
            <w:proofErr w:type="spellEnd"/>
            <w:r>
              <w:rPr>
                <w:rFonts w:ascii="Times New Roman" w:eastAsia="宋体" w:hAnsi="Times New Roman"/>
                <w:color w:val="0000FF"/>
                <w:sz w:val="21"/>
                <w:szCs w:val="21"/>
              </w:rPr>
              <w:t>}</w:t>
            </w:r>
          </w:p>
        </w:tc>
        <w:tc>
          <w:tcPr>
            <w:tcW w:w="1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</w:tcPr>
          <w:p w14:paraId="4C7A9B5F" w14:textId="77777777" w:rsidR="00B26513" w:rsidRDefault="00E777C2">
            <w:pPr>
              <w:pStyle w:val="a3"/>
              <w:widowControl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重复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n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到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m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  <w:u w:val="single"/>
              </w:rPr>
              <w:t>次</w:t>
            </w:r>
          </w:p>
        </w:tc>
      </w:tr>
    </w:tbl>
    <w:p w14:paraId="2F9A375A" w14:textId="77777777" w:rsidR="00B26513" w:rsidRDefault="00B26513">
      <w:pPr>
        <w:rPr>
          <w:rFonts w:ascii="Times New Roman" w:hAnsi="Times New Roman" w:cs="Times New Roman"/>
        </w:rPr>
      </w:pPr>
    </w:p>
    <w:p w14:paraId="4A4A37C2" w14:textId="77777777" w:rsidR="00B26513" w:rsidRDefault="00B26513">
      <w:pPr>
        <w:rPr>
          <w:rFonts w:ascii="Times New Roman" w:hAnsi="Times New Roman" w:cs="Times New Roman"/>
        </w:rPr>
      </w:pPr>
    </w:p>
    <w:p w14:paraId="1C49F2EF" w14:textId="77777777" w:rsidR="00B26513" w:rsidRDefault="00E777C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完成实验报告，并提交。</w:t>
      </w:r>
    </w:p>
    <w:p w14:paraId="5BF96C0D" w14:textId="77777777" w:rsidR="00B26513" w:rsidRDefault="00B26513">
      <w:pPr>
        <w:rPr>
          <w:rFonts w:ascii="Times New Roman" w:hAnsi="Times New Roman" w:cs="Times New Roman"/>
        </w:rPr>
      </w:pPr>
    </w:p>
    <w:p w14:paraId="0AB31587" w14:textId="77777777" w:rsidR="00B26513" w:rsidRDefault="00B26513">
      <w:pPr>
        <w:rPr>
          <w:rFonts w:ascii="Times New Roman" w:hAnsi="Times New Roman" w:cs="Times New Roman"/>
        </w:rPr>
      </w:pPr>
    </w:p>
    <w:sectPr w:rsidR="00B26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09F1" w14:textId="77777777" w:rsidR="00AF068F" w:rsidRDefault="00AF068F" w:rsidP="00C5581E">
      <w:r>
        <w:separator/>
      </w:r>
    </w:p>
  </w:endnote>
  <w:endnote w:type="continuationSeparator" w:id="0">
    <w:p w14:paraId="0EAA0E0C" w14:textId="77777777" w:rsidR="00AF068F" w:rsidRDefault="00AF068F" w:rsidP="00C5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A6A0" w14:textId="77777777" w:rsidR="00AF068F" w:rsidRDefault="00AF068F" w:rsidP="00C5581E">
      <w:r>
        <w:separator/>
      </w:r>
    </w:p>
  </w:footnote>
  <w:footnote w:type="continuationSeparator" w:id="0">
    <w:p w14:paraId="56FFC909" w14:textId="77777777" w:rsidR="00AF068F" w:rsidRDefault="00AF068F" w:rsidP="00C5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179E34"/>
    <w:multiLevelType w:val="multilevel"/>
    <w:tmpl w:val="AA179E3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4981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BA292B"/>
    <w:rsid w:val="000535DB"/>
    <w:rsid w:val="00133D6E"/>
    <w:rsid w:val="001967F0"/>
    <w:rsid w:val="00222B8E"/>
    <w:rsid w:val="003B44D8"/>
    <w:rsid w:val="00525095"/>
    <w:rsid w:val="006A521C"/>
    <w:rsid w:val="00853ABB"/>
    <w:rsid w:val="00A62427"/>
    <w:rsid w:val="00AA0AF0"/>
    <w:rsid w:val="00AF068F"/>
    <w:rsid w:val="00B26513"/>
    <w:rsid w:val="00B45CE8"/>
    <w:rsid w:val="00C04AF8"/>
    <w:rsid w:val="00C21A59"/>
    <w:rsid w:val="00C5581E"/>
    <w:rsid w:val="00E777C2"/>
    <w:rsid w:val="00F30637"/>
    <w:rsid w:val="07A61757"/>
    <w:rsid w:val="1D861B68"/>
    <w:rsid w:val="21BA292B"/>
    <w:rsid w:val="4DCC1173"/>
    <w:rsid w:val="56AC21FC"/>
    <w:rsid w:val="6D535020"/>
    <w:rsid w:val="74F1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526ED7"/>
  <w15:docId w15:val="{650BD6CE-251A-4B51-9CCE-305D7573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5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558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55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558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C21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503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纹垲 嵇</cp:lastModifiedBy>
  <cp:revision>12</cp:revision>
  <dcterms:created xsi:type="dcterms:W3CDTF">2021-05-12T03:54:00Z</dcterms:created>
  <dcterms:modified xsi:type="dcterms:W3CDTF">2023-11-17T09:04:00Z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